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F1B69" w14:textId="164E335A" w:rsidR="00366984" w:rsidRPr="001D05F0" w:rsidRDefault="00C23C93" w:rsidP="001D05F0">
      <w:pPr>
        <w:autoSpaceDE w:val="0"/>
        <w:autoSpaceDN w:val="0"/>
        <w:adjustRightInd w:val="0"/>
        <w:jc w:val="center"/>
        <w:rPr>
          <w:b/>
          <w:bCs/>
          <w:sz w:val="44"/>
          <w:szCs w:val="44"/>
        </w:rPr>
      </w:pPr>
      <w:r>
        <w:fldChar w:fldCharType="begin"/>
      </w:r>
      <w:r>
        <w:instrText xml:space="preserve"> INCLUDEPICTURE "https://encrypted-tbn0.gstatic.com/images?q=tbn%3AANd9GcSmPNNtJF16tUOK71GunHu5RMtUVUiRX7e9LVqDBj1S251YYYnq" \* MERGEFORMATINET </w:instrText>
      </w:r>
      <w:r>
        <w:fldChar w:fldCharType="separate"/>
      </w:r>
      <w:r>
        <w:fldChar w:fldCharType="begin"/>
      </w:r>
      <w:r>
        <w:instrText xml:space="preserve"> INCLUDEPICTURE  "https://encrypted-tbn0.gstatic.com/images?q=tbn:ANd9GcSmPNNtJF16tUOK71GunHu5RMtUVUiRX7e9LVqDBj1S251YYYnq" \* MERGEFORMATINET </w:instrText>
      </w:r>
      <w:r>
        <w:fldChar w:fldCharType="separate"/>
      </w:r>
      <w:r w:rsidR="00785702">
        <w:fldChar w:fldCharType="begin"/>
      </w:r>
      <w:r w:rsidR="00785702">
        <w:instrText xml:space="preserve"> INCLUDEPICTURE  "https://encrypted-tbn0.gstatic.com/images?q=tbn:ANd9GcSmPNNtJF16tUOK71GunHu5RMtUVUiRX7e9LVqDBj1S251YYYnq" \* MERGEFORMATINET </w:instrText>
      </w:r>
      <w:r w:rsidR="00785702">
        <w:fldChar w:fldCharType="separate"/>
      </w:r>
      <w:r w:rsidR="002051BB">
        <w:fldChar w:fldCharType="begin"/>
      </w:r>
      <w:r w:rsidR="002051BB">
        <w:instrText xml:space="preserve"> </w:instrText>
      </w:r>
      <w:r w:rsidR="002051BB">
        <w:instrText>INCLUDEPICTURE  "https://encrypted-tbn0.gstatic.com/images?q=tbn:ANd9GcSmPNNtJF16tUOK71GunHu5RMtUVUiRX7e9LVqDBj1S251YYYnq" \* MERGEFORMATINET</w:instrText>
      </w:r>
      <w:r w:rsidR="002051BB">
        <w:instrText xml:space="preserve"> </w:instrText>
      </w:r>
      <w:r w:rsidR="002051BB">
        <w:fldChar w:fldCharType="separate"/>
      </w:r>
      <w:r w:rsidR="002051BB">
        <w:pict w14:anchorId="2E2D2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unix logo" style="width:168.4pt;height:168.4pt">
            <v:imagedata r:id="rId9" r:href="rId10"/>
          </v:shape>
        </w:pict>
      </w:r>
      <w:r w:rsidR="002051BB">
        <w:fldChar w:fldCharType="end"/>
      </w:r>
      <w:r w:rsidR="00785702">
        <w:fldChar w:fldCharType="end"/>
      </w:r>
      <w:r>
        <w:fldChar w:fldCharType="end"/>
      </w:r>
      <w:r>
        <w:fldChar w:fldCharType="end"/>
      </w:r>
    </w:p>
    <w:p w14:paraId="40283888" w14:textId="77777777" w:rsidR="00C23C93" w:rsidRDefault="00C23C93" w:rsidP="001D05F0">
      <w:pPr>
        <w:pStyle w:val="Title"/>
        <w:rPr>
          <w:sz w:val="44"/>
          <w:szCs w:val="44"/>
        </w:rPr>
      </w:pPr>
    </w:p>
    <w:p w14:paraId="3D413049" w14:textId="77777777" w:rsidR="00C23C93" w:rsidRDefault="00C23C93" w:rsidP="001D05F0">
      <w:pPr>
        <w:pStyle w:val="Title"/>
        <w:rPr>
          <w:sz w:val="44"/>
          <w:szCs w:val="44"/>
        </w:rPr>
      </w:pPr>
    </w:p>
    <w:p w14:paraId="00E7094A" w14:textId="77777777" w:rsidR="00C23C93" w:rsidRDefault="00C23C93" w:rsidP="001D05F0">
      <w:pPr>
        <w:pStyle w:val="Title"/>
        <w:rPr>
          <w:sz w:val="44"/>
          <w:szCs w:val="44"/>
        </w:rPr>
      </w:pPr>
    </w:p>
    <w:p w14:paraId="7B1BF331" w14:textId="77777777" w:rsidR="00C23C93" w:rsidRDefault="00C23C93" w:rsidP="001D05F0">
      <w:pPr>
        <w:pStyle w:val="Title"/>
        <w:rPr>
          <w:sz w:val="44"/>
          <w:szCs w:val="44"/>
        </w:rPr>
      </w:pPr>
    </w:p>
    <w:p w14:paraId="18AB85F4" w14:textId="3A5C1EF2" w:rsidR="008C7E96" w:rsidRPr="001D05F0" w:rsidRDefault="00C23C93" w:rsidP="001D05F0">
      <w:pPr>
        <w:pStyle w:val="Title"/>
        <w:rPr>
          <w:sz w:val="44"/>
          <w:szCs w:val="44"/>
        </w:rPr>
      </w:pPr>
      <w:r>
        <w:rPr>
          <w:sz w:val="44"/>
          <w:szCs w:val="44"/>
        </w:rPr>
        <w:t xml:space="preserve">Tài liệu đặc tả yêu cầu </w:t>
      </w:r>
    </w:p>
    <w:p w14:paraId="073EB052" w14:textId="52DA9E52" w:rsidR="008C7E96" w:rsidRPr="001D05F0" w:rsidRDefault="008C7E96" w:rsidP="001D05F0">
      <w:pPr>
        <w:pStyle w:val="Title"/>
        <w:rPr>
          <w:sz w:val="44"/>
          <w:szCs w:val="44"/>
        </w:rPr>
      </w:pPr>
    </w:p>
    <w:p w14:paraId="013C0E08" w14:textId="283FFBD4" w:rsidR="00C23C93" w:rsidRPr="00C23C93" w:rsidRDefault="00C23C93" w:rsidP="001D05F0">
      <w:pPr>
        <w:jc w:val="center"/>
        <w:rPr>
          <w:b/>
          <w:bCs/>
          <w:i/>
          <w:iCs/>
          <w:sz w:val="36"/>
          <w:szCs w:val="36"/>
        </w:rPr>
      </w:pPr>
      <w:r w:rsidRPr="00C23C93">
        <w:rPr>
          <w:b/>
          <w:bCs/>
          <w:i/>
          <w:iCs/>
          <w:sz w:val="36"/>
          <w:szCs w:val="36"/>
        </w:rPr>
        <w:t>&lt;&lt;Tên dự án&gt;&gt;</w:t>
      </w:r>
    </w:p>
    <w:p w14:paraId="5BD54ECA" w14:textId="77777777" w:rsidR="008C7E96" w:rsidRDefault="008C7E96">
      <w:pPr>
        <w:pStyle w:val="BodyText"/>
      </w:pPr>
    </w:p>
    <w:p w14:paraId="093F5EFE" w14:textId="77777777" w:rsidR="008C7E96" w:rsidRDefault="008C7E96">
      <w:pPr>
        <w:pStyle w:val="BodyText"/>
      </w:pPr>
    </w:p>
    <w:p w14:paraId="7FD3C6AE" w14:textId="77777777" w:rsidR="00C23C93" w:rsidRDefault="00C23C93">
      <w:pPr>
        <w:pStyle w:val="BodyText"/>
      </w:pPr>
    </w:p>
    <w:p w14:paraId="346CFE80" w14:textId="77777777" w:rsidR="00C23C93" w:rsidRDefault="00C23C93">
      <w:pPr>
        <w:pStyle w:val="BodyText"/>
      </w:pPr>
    </w:p>
    <w:p w14:paraId="5A56ADA8" w14:textId="77777777" w:rsidR="00C23C93" w:rsidRDefault="00C23C93">
      <w:pPr>
        <w:pStyle w:val="BodyText"/>
      </w:pPr>
    </w:p>
    <w:p w14:paraId="1B8C80FB" w14:textId="77777777" w:rsidR="00C23C93" w:rsidRDefault="00C23C93">
      <w:pPr>
        <w:pStyle w:val="BodyText"/>
      </w:pPr>
    </w:p>
    <w:p w14:paraId="5079B0ED" w14:textId="77777777" w:rsidR="00C23C93" w:rsidRDefault="00C23C93">
      <w:pPr>
        <w:pStyle w:val="BodyText"/>
      </w:pPr>
    </w:p>
    <w:p w14:paraId="033C1D23" w14:textId="77777777" w:rsidR="00C23C93" w:rsidRDefault="00C23C93">
      <w:pPr>
        <w:pStyle w:val="BodyText"/>
      </w:pPr>
    </w:p>
    <w:p w14:paraId="26243AE1" w14:textId="77777777" w:rsidR="00C23C93" w:rsidRDefault="00C23C93">
      <w:pPr>
        <w:pStyle w:val="BodyText"/>
      </w:pPr>
    </w:p>
    <w:p w14:paraId="57060DEB" w14:textId="77777777" w:rsidR="00C23C93" w:rsidRDefault="00C23C93">
      <w:pPr>
        <w:pStyle w:val="BodyText"/>
      </w:pPr>
    </w:p>
    <w:p w14:paraId="1CD4A682" w14:textId="77777777" w:rsidR="00C23C93" w:rsidRDefault="00C23C93">
      <w:pPr>
        <w:pStyle w:val="BodyText"/>
      </w:pPr>
    </w:p>
    <w:p w14:paraId="3844F628" w14:textId="77777777" w:rsidR="00C23C93" w:rsidRDefault="00C23C93">
      <w:pPr>
        <w:pStyle w:val="BodyText"/>
      </w:pPr>
    </w:p>
    <w:p w14:paraId="213C8136" w14:textId="7A4D9CD4" w:rsidR="00C23C93" w:rsidRDefault="00C23C93" w:rsidP="00C23C93">
      <w:pPr>
        <w:pStyle w:val="BodyText"/>
        <w:ind w:left="0"/>
        <w:jc w:val="left"/>
        <w:sectPr w:rsidR="00C23C93">
          <w:headerReference w:type="default" r:id="rId11"/>
          <w:footerReference w:type="even" r:id="rId12"/>
          <w:pgSz w:w="12240" w:h="15840" w:code="1"/>
          <w:pgMar w:top="1440" w:right="1440" w:bottom="1440" w:left="1440" w:header="720" w:footer="720" w:gutter="0"/>
          <w:cols w:space="720"/>
          <w:vAlign w:val="center"/>
        </w:sectPr>
      </w:pPr>
    </w:p>
    <w:p w14:paraId="2935C8B0"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498DE386" w14:textId="77777777">
        <w:tc>
          <w:tcPr>
            <w:tcW w:w="2304" w:type="dxa"/>
          </w:tcPr>
          <w:p w14:paraId="0F60DA23" w14:textId="77777777" w:rsidR="008C7E96" w:rsidRDefault="008C7E96">
            <w:pPr>
              <w:pStyle w:val="Tabletext"/>
              <w:jc w:val="center"/>
              <w:rPr>
                <w:b/>
              </w:rPr>
            </w:pPr>
            <w:r>
              <w:rPr>
                <w:b/>
              </w:rPr>
              <w:t>Date</w:t>
            </w:r>
          </w:p>
        </w:tc>
        <w:tc>
          <w:tcPr>
            <w:tcW w:w="1152" w:type="dxa"/>
          </w:tcPr>
          <w:p w14:paraId="119D2E29" w14:textId="77777777" w:rsidR="008C7E96" w:rsidRDefault="008C7E96">
            <w:pPr>
              <w:pStyle w:val="Tabletext"/>
              <w:jc w:val="center"/>
              <w:rPr>
                <w:b/>
              </w:rPr>
            </w:pPr>
            <w:r>
              <w:rPr>
                <w:b/>
              </w:rPr>
              <w:t>Version</w:t>
            </w:r>
          </w:p>
        </w:tc>
        <w:tc>
          <w:tcPr>
            <w:tcW w:w="3744" w:type="dxa"/>
          </w:tcPr>
          <w:p w14:paraId="56008C45" w14:textId="77777777" w:rsidR="008C7E96" w:rsidRDefault="008C7E96">
            <w:pPr>
              <w:pStyle w:val="Tabletext"/>
              <w:jc w:val="center"/>
              <w:rPr>
                <w:b/>
              </w:rPr>
            </w:pPr>
            <w:r>
              <w:rPr>
                <w:b/>
              </w:rPr>
              <w:t>Description</w:t>
            </w:r>
          </w:p>
        </w:tc>
        <w:tc>
          <w:tcPr>
            <w:tcW w:w="2304" w:type="dxa"/>
          </w:tcPr>
          <w:p w14:paraId="6E1227CD" w14:textId="77777777" w:rsidR="008C7E96" w:rsidRDefault="008C7E96">
            <w:pPr>
              <w:pStyle w:val="Tabletext"/>
              <w:jc w:val="center"/>
              <w:rPr>
                <w:b/>
              </w:rPr>
            </w:pPr>
            <w:r>
              <w:rPr>
                <w:b/>
              </w:rPr>
              <w:t>Author</w:t>
            </w:r>
          </w:p>
        </w:tc>
      </w:tr>
      <w:tr w:rsidR="008C7E96" w14:paraId="4B5519B8" w14:textId="77777777">
        <w:tc>
          <w:tcPr>
            <w:tcW w:w="2304" w:type="dxa"/>
          </w:tcPr>
          <w:p w14:paraId="635E75DA" w14:textId="77777777" w:rsidR="008C7E96" w:rsidRDefault="000758CE">
            <w:pPr>
              <w:pStyle w:val="Tabletext"/>
            </w:pPr>
            <w:r>
              <w:t>&lt;</w:t>
            </w:r>
            <w:smartTag w:uri="urn:schemas-microsoft-com:office:smarttags" w:element="date">
              <w:smartTagPr>
                <w:attr w:name="Year" w:val="2007"/>
                <w:attr w:name="Day" w:val="13"/>
                <w:attr w:name="Month" w:val="4"/>
              </w:smartTagPr>
              <w:r>
                <w:t>04/13/07</w:t>
              </w:r>
            </w:smartTag>
            <w:r w:rsidR="008C7E96">
              <w:t>&gt;</w:t>
            </w:r>
          </w:p>
        </w:tc>
        <w:tc>
          <w:tcPr>
            <w:tcW w:w="1152" w:type="dxa"/>
          </w:tcPr>
          <w:p w14:paraId="39DC14CC" w14:textId="77777777" w:rsidR="008C7E96" w:rsidRDefault="000758CE">
            <w:pPr>
              <w:pStyle w:val="Tabletext"/>
            </w:pPr>
            <w:r>
              <w:t>&lt;1.0</w:t>
            </w:r>
            <w:r w:rsidR="008C7E96">
              <w:t>&gt;</w:t>
            </w:r>
          </w:p>
        </w:tc>
        <w:tc>
          <w:tcPr>
            <w:tcW w:w="3744" w:type="dxa"/>
          </w:tcPr>
          <w:p w14:paraId="4B169F77" w14:textId="77777777" w:rsidR="008C7E96" w:rsidRDefault="000758CE" w:rsidP="000758CE">
            <w:pPr>
              <w:pStyle w:val="Tabletext"/>
              <w:jc w:val="center"/>
            </w:pPr>
            <w:r>
              <w:t>SRS 1.0</w:t>
            </w:r>
          </w:p>
        </w:tc>
        <w:tc>
          <w:tcPr>
            <w:tcW w:w="2304" w:type="dxa"/>
          </w:tcPr>
          <w:p w14:paraId="3DF06B67" w14:textId="77777777" w:rsidR="008C7E96" w:rsidRDefault="000758CE" w:rsidP="00910FEC">
            <w:pPr>
              <w:pStyle w:val="Tabletext"/>
              <w:jc w:val="center"/>
            </w:pPr>
            <w:r>
              <w:t>Group-1</w:t>
            </w:r>
          </w:p>
        </w:tc>
      </w:tr>
      <w:tr w:rsidR="00B30589" w14:paraId="661FFE41" w14:textId="77777777">
        <w:tc>
          <w:tcPr>
            <w:tcW w:w="2304" w:type="dxa"/>
          </w:tcPr>
          <w:p w14:paraId="1AC896BD" w14:textId="77777777" w:rsidR="00B30589" w:rsidRDefault="00B30589" w:rsidP="00D6211F">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1C4BA3E8" w14:textId="77777777" w:rsidR="00B30589" w:rsidRDefault="001805DD" w:rsidP="00D6211F">
            <w:pPr>
              <w:pStyle w:val="Tabletext"/>
            </w:pPr>
            <w:r>
              <w:t>&lt;2</w:t>
            </w:r>
            <w:r w:rsidR="00B30589">
              <w:t>.0&gt;</w:t>
            </w:r>
          </w:p>
        </w:tc>
        <w:tc>
          <w:tcPr>
            <w:tcW w:w="3744" w:type="dxa"/>
          </w:tcPr>
          <w:p w14:paraId="1CDBCD8E" w14:textId="77777777" w:rsidR="00B30589" w:rsidRDefault="006E63D7" w:rsidP="00D6211F">
            <w:pPr>
              <w:pStyle w:val="Tabletext"/>
              <w:jc w:val="center"/>
            </w:pPr>
            <w:r>
              <w:t>SRS 2</w:t>
            </w:r>
            <w:r w:rsidR="00B30589">
              <w:t>.0</w:t>
            </w:r>
          </w:p>
        </w:tc>
        <w:tc>
          <w:tcPr>
            <w:tcW w:w="2304" w:type="dxa"/>
          </w:tcPr>
          <w:p w14:paraId="376984FF" w14:textId="77777777" w:rsidR="00B30589" w:rsidRDefault="00B30589" w:rsidP="00D6211F">
            <w:pPr>
              <w:pStyle w:val="Tabletext"/>
              <w:jc w:val="center"/>
            </w:pPr>
            <w:r>
              <w:t>Group-1</w:t>
            </w:r>
          </w:p>
        </w:tc>
      </w:tr>
      <w:tr w:rsidR="00F42F26" w14:paraId="549AD47F" w14:textId="77777777">
        <w:tc>
          <w:tcPr>
            <w:tcW w:w="2304" w:type="dxa"/>
          </w:tcPr>
          <w:p w14:paraId="7469F8B9" w14:textId="77777777" w:rsidR="00F42F26" w:rsidRDefault="00F42F26" w:rsidP="00382355">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2077CDBD" w14:textId="77777777" w:rsidR="00F42F26" w:rsidRDefault="00F42F26" w:rsidP="00382355">
            <w:pPr>
              <w:pStyle w:val="Tabletext"/>
            </w:pPr>
            <w:r>
              <w:t>&lt;3.0&gt;</w:t>
            </w:r>
          </w:p>
        </w:tc>
        <w:tc>
          <w:tcPr>
            <w:tcW w:w="3744" w:type="dxa"/>
          </w:tcPr>
          <w:p w14:paraId="2F1CA14E" w14:textId="77777777" w:rsidR="00F42F26" w:rsidRDefault="00F42F26" w:rsidP="00382355">
            <w:pPr>
              <w:pStyle w:val="Tabletext"/>
              <w:jc w:val="center"/>
            </w:pPr>
            <w:r>
              <w:t>SRS 3.0</w:t>
            </w:r>
          </w:p>
        </w:tc>
        <w:tc>
          <w:tcPr>
            <w:tcW w:w="2304" w:type="dxa"/>
          </w:tcPr>
          <w:p w14:paraId="7864F869" w14:textId="77777777" w:rsidR="00F42F26" w:rsidRDefault="00F42F26" w:rsidP="00382355">
            <w:pPr>
              <w:pStyle w:val="Tabletext"/>
              <w:jc w:val="center"/>
            </w:pPr>
            <w:r>
              <w:t>Group-1</w:t>
            </w:r>
          </w:p>
        </w:tc>
      </w:tr>
      <w:tr w:rsidR="005F02D0" w14:paraId="698F4494" w14:textId="77777777">
        <w:tc>
          <w:tcPr>
            <w:tcW w:w="2304" w:type="dxa"/>
          </w:tcPr>
          <w:p w14:paraId="52D6EBD2" w14:textId="77777777" w:rsidR="005F02D0" w:rsidRDefault="005F02D0" w:rsidP="007B30F7">
            <w:pPr>
              <w:pStyle w:val="Tabletext"/>
            </w:pPr>
            <w:r>
              <w:t>&lt;</w:t>
            </w:r>
            <w:smartTag w:uri="urn:schemas-microsoft-com:office:smarttags" w:element="date">
              <w:smartTagPr>
                <w:attr w:name="Year" w:val="2007"/>
                <w:attr w:name="Day" w:val="16"/>
                <w:attr w:name="Month" w:val="4"/>
              </w:smartTagPr>
              <w:r>
                <w:t>04/16/07</w:t>
              </w:r>
            </w:smartTag>
            <w:r>
              <w:t>&gt;</w:t>
            </w:r>
          </w:p>
        </w:tc>
        <w:tc>
          <w:tcPr>
            <w:tcW w:w="1152" w:type="dxa"/>
          </w:tcPr>
          <w:p w14:paraId="1A21AF68" w14:textId="77777777" w:rsidR="005F02D0" w:rsidRDefault="005F02D0" w:rsidP="007B30F7">
            <w:pPr>
              <w:pStyle w:val="Tabletext"/>
            </w:pPr>
            <w:r>
              <w:t>&lt;</w:t>
            </w:r>
            <w:r w:rsidR="009D44E6">
              <w:t>4</w:t>
            </w:r>
            <w:r>
              <w:t>.0&gt;</w:t>
            </w:r>
          </w:p>
        </w:tc>
        <w:tc>
          <w:tcPr>
            <w:tcW w:w="3744" w:type="dxa"/>
          </w:tcPr>
          <w:p w14:paraId="1952F3A3" w14:textId="77777777" w:rsidR="005F02D0" w:rsidRDefault="00D24D49" w:rsidP="007B30F7">
            <w:pPr>
              <w:pStyle w:val="Tabletext"/>
              <w:jc w:val="center"/>
            </w:pPr>
            <w:r>
              <w:t>SRS 4</w:t>
            </w:r>
            <w:r w:rsidR="005F02D0">
              <w:t>.0</w:t>
            </w:r>
          </w:p>
        </w:tc>
        <w:tc>
          <w:tcPr>
            <w:tcW w:w="2304" w:type="dxa"/>
          </w:tcPr>
          <w:p w14:paraId="1E59794D" w14:textId="77777777" w:rsidR="005F02D0" w:rsidRDefault="005F02D0" w:rsidP="007B30F7">
            <w:pPr>
              <w:pStyle w:val="Tabletext"/>
              <w:jc w:val="center"/>
            </w:pPr>
            <w:r>
              <w:t>Group-1</w:t>
            </w:r>
          </w:p>
        </w:tc>
      </w:tr>
    </w:tbl>
    <w:p w14:paraId="3846D827" w14:textId="77777777" w:rsidR="008C7E96" w:rsidRDefault="008C7E96"/>
    <w:p w14:paraId="10DF29B6" w14:textId="77777777" w:rsidR="00456839" w:rsidRDefault="008C7E96" w:rsidP="00456839">
      <w:pPr>
        <w:pStyle w:val="Title"/>
      </w:pPr>
      <w:r>
        <w:br w:type="page"/>
      </w:r>
      <w:r w:rsidR="00456839">
        <w:lastRenderedPageBreak/>
        <w:t>Table of Contents</w:t>
      </w:r>
    </w:p>
    <w:p w14:paraId="6DDEDC47" w14:textId="65B2397A" w:rsidR="00F37FCD" w:rsidRPr="009749ED" w:rsidRDefault="00456839" w:rsidP="00F37FCD">
      <w:pPr>
        <w:pStyle w:val="TOC1"/>
        <w:tabs>
          <w:tab w:val="left" w:pos="432"/>
        </w:tabs>
        <w:spacing w:before="0" w:after="0"/>
        <w:rPr>
          <w:rFonts w:ascii="Calibri" w:hAnsi="Calibri"/>
          <w:noProof/>
          <w:sz w:val="22"/>
          <w:szCs w:val="22"/>
        </w:rPr>
      </w:pPr>
      <w:r>
        <w:fldChar w:fldCharType="begin"/>
      </w:r>
      <w:r>
        <w:instrText xml:space="preserve"> TOC \o "1-3" </w:instrText>
      </w:r>
      <w:r>
        <w:fldChar w:fldCharType="separate"/>
      </w:r>
      <w:r w:rsidR="00F37FCD">
        <w:rPr>
          <w:noProof/>
        </w:rPr>
        <w:t>1.</w:t>
      </w:r>
      <w:r w:rsidR="00F37FCD" w:rsidRPr="009749ED">
        <w:rPr>
          <w:rFonts w:ascii="Calibri" w:hAnsi="Calibri"/>
          <w:noProof/>
          <w:sz w:val="22"/>
          <w:szCs w:val="22"/>
        </w:rPr>
        <w:tab/>
      </w:r>
      <w:r w:rsidR="00F37FCD">
        <w:rPr>
          <w:noProof/>
        </w:rPr>
        <w:t>Giới thiệu tổng quan về tài liệu</w:t>
      </w:r>
      <w:r w:rsidR="00F37FCD">
        <w:rPr>
          <w:noProof/>
        </w:rPr>
        <w:tab/>
      </w:r>
      <w:r w:rsidR="00F37FCD">
        <w:rPr>
          <w:noProof/>
        </w:rPr>
        <w:fldChar w:fldCharType="begin"/>
      </w:r>
      <w:r w:rsidR="00F37FCD">
        <w:rPr>
          <w:noProof/>
        </w:rPr>
        <w:instrText xml:space="preserve"> PAGEREF _Toc82891488 \h </w:instrText>
      </w:r>
      <w:r w:rsidR="00F37FCD">
        <w:rPr>
          <w:noProof/>
        </w:rPr>
      </w:r>
      <w:r w:rsidR="00F37FCD">
        <w:rPr>
          <w:noProof/>
        </w:rPr>
        <w:fldChar w:fldCharType="separate"/>
      </w:r>
      <w:r w:rsidR="00F37FCD">
        <w:rPr>
          <w:noProof/>
        </w:rPr>
        <w:t>6</w:t>
      </w:r>
      <w:r w:rsidR="00F37FCD">
        <w:rPr>
          <w:noProof/>
        </w:rPr>
        <w:fldChar w:fldCharType="end"/>
      </w:r>
    </w:p>
    <w:p w14:paraId="19B58AAE" w14:textId="75231F3F" w:rsidR="00F37FCD" w:rsidRPr="009749ED" w:rsidRDefault="00F37FCD" w:rsidP="00F37FCD">
      <w:pPr>
        <w:pStyle w:val="TOC2"/>
        <w:tabs>
          <w:tab w:val="left" w:pos="1000"/>
        </w:tabs>
        <w:rPr>
          <w:rFonts w:ascii="Calibri" w:hAnsi="Calibri"/>
          <w:noProof/>
          <w:sz w:val="22"/>
          <w:szCs w:val="22"/>
        </w:rPr>
      </w:pPr>
      <w:r>
        <w:rPr>
          <w:noProof/>
        </w:rPr>
        <w:t>1.1</w:t>
      </w:r>
      <w:r w:rsidRPr="009749ED">
        <w:rPr>
          <w:rFonts w:ascii="Calibri" w:hAnsi="Calibri"/>
          <w:noProof/>
          <w:sz w:val="22"/>
          <w:szCs w:val="22"/>
        </w:rPr>
        <w:tab/>
      </w:r>
      <w:r>
        <w:rPr>
          <w:noProof/>
        </w:rPr>
        <w:t>Mục đích của tài liệu</w:t>
      </w:r>
      <w:r>
        <w:rPr>
          <w:noProof/>
        </w:rPr>
        <w:tab/>
      </w:r>
      <w:r>
        <w:rPr>
          <w:noProof/>
        </w:rPr>
        <w:fldChar w:fldCharType="begin"/>
      </w:r>
      <w:r>
        <w:rPr>
          <w:noProof/>
        </w:rPr>
        <w:instrText xml:space="preserve"> PAGEREF _Toc82891489 \h </w:instrText>
      </w:r>
      <w:r>
        <w:rPr>
          <w:noProof/>
        </w:rPr>
      </w:r>
      <w:r>
        <w:rPr>
          <w:noProof/>
        </w:rPr>
        <w:fldChar w:fldCharType="separate"/>
      </w:r>
      <w:r>
        <w:rPr>
          <w:noProof/>
        </w:rPr>
        <w:t>6</w:t>
      </w:r>
      <w:r>
        <w:rPr>
          <w:noProof/>
        </w:rPr>
        <w:fldChar w:fldCharType="end"/>
      </w:r>
    </w:p>
    <w:p w14:paraId="6495E47D" w14:textId="3C551DC2" w:rsidR="00F37FCD" w:rsidRPr="009749ED" w:rsidRDefault="00F37FCD" w:rsidP="00F37FCD">
      <w:pPr>
        <w:pStyle w:val="TOC2"/>
        <w:tabs>
          <w:tab w:val="left" w:pos="1000"/>
        </w:tabs>
        <w:rPr>
          <w:rFonts w:ascii="Calibri" w:hAnsi="Calibri"/>
          <w:noProof/>
          <w:sz w:val="22"/>
          <w:szCs w:val="22"/>
        </w:rPr>
      </w:pPr>
      <w:r>
        <w:rPr>
          <w:noProof/>
        </w:rPr>
        <w:t>1.2</w:t>
      </w:r>
      <w:r w:rsidRPr="009749ED">
        <w:rPr>
          <w:rFonts w:ascii="Calibri" w:hAnsi="Calibri"/>
          <w:noProof/>
          <w:sz w:val="22"/>
          <w:szCs w:val="22"/>
        </w:rPr>
        <w:tab/>
      </w:r>
      <w:r>
        <w:rPr>
          <w:noProof/>
        </w:rPr>
        <w:t>Phạm vi của tài liệu</w:t>
      </w:r>
      <w:r>
        <w:rPr>
          <w:noProof/>
        </w:rPr>
        <w:tab/>
      </w:r>
      <w:r>
        <w:rPr>
          <w:noProof/>
        </w:rPr>
        <w:fldChar w:fldCharType="begin"/>
      </w:r>
      <w:r>
        <w:rPr>
          <w:noProof/>
        </w:rPr>
        <w:instrText xml:space="preserve"> PAGEREF _Toc82891490 \h </w:instrText>
      </w:r>
      <w:r>
        <w:rPr>
          <w:noProof/>
        </w:rPr>
      </w:r>
      <w:r>
        <w:rPr>
          <w:noProof/>
        </w:rPr>
        <w:fldChar w:fldCharType="separate"/>
      </w:r>
      <w:r>
        <w:rPr>
          <w:noProof/>
        </w:rPr>
        <w:t>6</w:t>
      </w:r>
      <w:r>
        <w:rPr>
          <w:noProof/>
        </w:rPr>
        <w:fldChar w:fldCharType="end"/>
      </w:r>
    </w:p>
    <w:p w14:paraId="656B80DA" w14:textId="6A6C4591" w:rsidR="00F37FCD" w:rsidRPr="009749ED" w:rsidRDefault="00F37FCD" w:rsidP="00F37FCD">
      <w:pPr>
        <w:pStyle w:val="TOC2"/>
        <w:tabs>
          <w:tab w:val="left" w:pos="1000"/>
        </w:tabs>
        <w:rPr>
          <w:rFonts w:ascii="Calibri" w:hAnsi="Calibri"/>
          <w:noProof/>
          <w:sz w:val="22"/>
          <w:szCs w:val="22"/>
        </w:rPr>
      </w:pPr>
      <w:r>
        <w:rPr>
          <w:noProof/>
        </w:rPr>
        <w:t>1.3</w:t>
      </w:r>
      <w:r w:rsidRPr="009749ED">
        <w:rPr>
          <w:rFonts w:ascii="Calibri" w:hAnsi="Calibri"/>
          <w:noProof/>
          <w:sz w:val="22"/>
          <w:szCs w:val="22"/>
        </w:rPr>
        <w:tab/>
      </w:r>
      <w:r>
        <w:rPr>
          <w:noProof/>
        </w:rPr>
        <w:t>Các định nghĩa và các từ viết tắt</w:t>
      </w:r>
      <w:r>
        <w:rPr>
          <w:noProof/>
        </w:rPr>
        <w:tab/>
      </w:r>
      <w:r>
        <w:rPr>
          <w:noProof/>
        </w:rPr>
        <w:fldChar w:fldCharType="begin"/>
      </w:r>
      <w:r>
        <w:rPr>
          <w:noProof/>
        </w:rPr>
        <w:instrText xml:space="preserve"> PAGEREF _Toc82891491 \h </w:instrText>
      </w:r>
      <w:r>
        <w:rPr>
          <w:noProof/>
        </w:rPr>
      </w:r>
      <w:r>
        <w:rPr>
          <w:noProof/>
        </w:rPr>
        <w:fldChar w:fldCharType="separate"/>
      </w:r>
      <w:r>
        <w:rPr>
          <w:noProof/>
        </w:rPr>
        <w:t>7</w:t>
      </w:r>
      <w:r>
        <w:rPr>
          <w:noProof/>
        </w:rPr>
        <w:fldChar w:fldCharType="end"/>
      </w:r>
    </w:p>
    <w:p w14:paraId="683B052F" w14:textId="78C7E3F3" w:rsidR="00F37FCD" w:rsidRPr="009749ED" w:rsidRDefault="00F37FCD" w:rsidP="00F37FCD">
      <w:pPr>
        <w:pStyle w:val="TOC2"/>
        <w:tabs>
          <w:tab w:val="left" w:pos="1000"/>
        </w:tabs>
        <w:rPr>
          <w:rFonts w:ascii="Calibri" w:hAnsi="Calibri"/>
          <w:noProof/>
          <w:sz w:val="22"/>
          <w:szCs w:val="22"/>
        </w:rPr>
      </w:pPr>
      <w:r>
        <w:rPr>
          <w:noProof/>
        </w:rPr>
        <w:t>1.4</w:t>
      </w:r>
      <w:r w:rsidRPr="009749ED">
        <w:rPr>
          <w:rFonts w:ascii="Calibri" w:hAnsi="Calibri"/>
          <w:noProof/>
          <w:sz w:val="22"/>
          <w:szCs w:val="22"/>
        </w:rPr>
        <w:tab/>
      </w:r>
      <w:r>
        <w:rPr>
          <w:noProof/>
        </w:rPr>
        <w:t>Tham khảo</w:t>
      </w:r>
      <w:r>
        <w:rPr>
          <w:noProof/>
        </w:rPr>
        <w:tab/>
      </w:r>
      <w:r>
        <w:rPr>
          <w:noProof/>
        </w:rPr>
        <w:fldChar w:fldCharType="begin"/>
      </w:r>
      <w:r>
        <w:rPr>
          <w:noProof/>
        </w:rPr>
        <w:instrText xml:space="preserve"> PAGEREF _Toc82891492 \h </w:instrText>
      </w:r>
      <w:r>
        <w:rPr>
          <w:noProof/>
        </w:rPr>
      </w:r>
      <w:r>
        <w:rPr>
          <w:noProof/>
        </w:rPr>
        <w:fldChar w:fldCharType="separate"/>
      </w:r>
      <w:r>
        <w:rPr>
          <w:noProof/>
        </w:rPr>
        <w:t>7</w:t>
      </w:r>
      <w:r>
        <w:rPr>
          <w:noProof/>
        </w:rPr>
        <w:fldChar w:fldCharType="end"/>
      </w:r>
    </w:p>
    <w:p w14:paraId="3B42BBAF" w14:textId="1291B062" w:rsidR="00F37FCD" w:rsidRPr="009749ED" w:rsidRDefault="00F37FCD" w:rsidP="00F37FCD">
      <w:pPr>
        <w:pStyle w:val="TOC1"/>
        <w:tabs>
          <w:tab w:val="left" w:pos="432"/>
        </w:tabs>
        <w:spacing w:before="0" w:after="0"/>
        <w:rPr>
          <w:rFonts w:ascii="Calibri" w:hAnsi="Calibri"/>
          <w:noProof/>
          <w:sz w:val="22"/>
          <w:szCs w:val="22"/>
        </w:rPr>
      </w:pPr>
      <w:r>
        <w:rPr>
          <w:noProof/>
        </w:rPr>
        <w:t>2.</w:t>
      </w:r>
      <w:r w:rsidRPr="009749ED">
        <w:rPr>
          <w:rFonts w:ascii="Calibri" w:hAnsi="Calibri"/>
          <w:noProof/>
          <w:sz w:val="22"/>
          <w:szCs w:val="22"/>
        </w:rPr>
        <w:tab/>
      </w:r>
      <w:r>
        <w:rPr>
          <w:noProof/>
        </w:rPr>
        <w:t>Tổng quan hệ thống và đặc tả chức năng</w:t>
      </w:r>
      <w:r>
        <w:rPr>
          <w:noProof/>
        </w:rPr>
        <w:tab/>
      </w:r>
      <w:r>
        <w:rPr>
          <w:noProof/>
        </w:rPr>
        <w:fldChar w:fldCharType="begin"/>
      </w:r>
      <w:r>
        <w:rPr>
          <w:noProof/>
        </w:rPr>
        <w:instrText xml:space="preserve"> PAGEREF _Toc82891493 \h </w:instrText>
      </w:r>
      <w:r>
        <w:rPr>
          <w:noProof/>
        </w:rPr>
      </w:r>
      <w:r>
        <w:rPr>
          <w:noProof/>
        </w:rPr>
        <w:fldChar w:fldCharType="separate"/>
      </w:r>
      <w:r>
        <w:rPr>
          <w:noProof/>
        </w:rPr>
        <w:t>8</w:t>
      </w:r>
      <w:r>
        <w:rPr>
          <w:noProof/>
        </w:rPr>
        <w:fldChar w:fldCharType="end"/>
      </w:r>
    </w:p>
    <w:p w14:paraId="0A26F9BA" w14:textId="2D4E8DDE" w:rsidR="00F37FCD" w:rsidRPr="009749ED" w:rsidRDefault="00F37FCD" w:rsidP="00F37FCD">
      <w:pPr>
        <w:pStyle w:val="TOC2"/>
        <w:tabs>
          <w:tab w:val="left" w:pos="1000"/>
        </w:tabs>
        <w:rPr>
          <w:rFonts w:ascii="Calibri" w:hAnsi="Calibri"/>
          <w:noProof/>
          <w:sz w:val="22"/>
          <w:szCs w:val="22"/>
        </w:rPr>
      </w:pPr>
      <w:r>
        <w:rPr>
          <w:noProof/>
        </w:rPr>
        <w:t>2.1</w:t>
      </w:r>
      <w:r w:rsidRPr="009749ED">
        <w:rPr>
          <w:rFonts w:ascii="Calibri" w:hAnsi="Calibri"/>
          <w:noProof/>
          <w:sz w:val="22"/>
          <w:szCs w:val="22"/>
        </w:rPr>
        <w:tab/>
      </w:r>
      <w:r>
        <w:rPr>
          <w:noProof/>
        </w:rPr>
        <w:t>Quan điểm về sản phẩm</w:t>
      </w:r>
      <w:r>
        <w:rPr>
          <w:noProof/>
        </w:rPr>
        <w:tab/>
      </w:r>
      <w:r>
        <w:rPr>
          <w:noProof/>
        </w:rPr>
        <w:fldChar w:fldCharType="begin"/>
      </w:r>
      <w:r>
        <w:rPr>
          <w:noProof/>
        </w:rPr>
        <w:instrText xml:space="preserve"> PAGEREF _Toc82891494 \h </w:instrText>
      </w:r>
      <w:r>
        <w:rPr>
          <w:noProof/>
        </w:rPr>
      </w:r>
      <w:r>
        <w:rPr>
          <w:noProof/>
        </w:rPr>
        <w:fldChar w:fldCharType="separate"/>
      </w:r>
      <w:r>
        <w:rPr>
          <w:noProof/>
        </w:rPr>
        <w:t>8</w:t>
      </w:r>
      <w:r>
        <w:rPr>
          <w:noProof/>
        </w:rPr>
        <w:fldChar w:fldCharType="end"/>
      </w:r>
    </w:p>
    <w:p w14:paraId="1446FD2F" w14:textId="5C484F41" w:rsidR="00F37FCD" w:rsidRPr="009749ED" w:rsidRDefault="00F37FCD" w:rsidP="00F37FCD">
      <w:pPr>
        <w:pStyle w:val="TOC2"/>
        <w:tabs>
          <w:tab w:val="left" w:pos="1000"/>
        </w:tabs>
        <w:rPr>
          <w:rFonts w:ascii="Calibri" w:hAnsi="Calibri"/>
          <w:noProof/>
          <w:sz w:val="22"/>
          <w:szCs w:val="22"/>
        </w:rPr>
      </w:pPr>
      <w:r>
        <w:rPr>
          <w:noProof/>
        </w:rPr>
        <w:t>2.2</w:t>
      </w:r>
      <w:r w:rsidRPr="009749ED">
        <w:rPr>
          <w:rFonts w:ascii="Calibri" w:hAnsi="Calibri"/>
          <w:noProof/>
          <w:sz w:val="22"/>
          <w:szCs w:val="22"/>
        </w:rPr>
        <w:tab/>
      </w:r>
      <w:r>
        <w:rPr>
          <w:noProof/>
        </w:rPr>
        <w:t>Yêu cầu người dung</w:t>
      </w:r>
      <w:r>
        <w:rPr>
          <w:noProof/>
        </w:rPr>
        <w:tab/>
      </w:r>
      <w:r>
        <w:rPr>
          <w:noProof/>
        </w:rPr>
        <w:fldChar w:fldCharType="begin"/>
      </w:r>
      <w:r>
        <w:rPr>
          <w:noProof/>
        </w:rPr>
        <w:instrText xml:space="preserve"> PAGEREF _Toc82891495 \h </w:instrText>
      </w:r>
      <w:r>
        <w:rPr>
          <w:noProof/>
        </w:rPr>
      </w:r>
      <w:r>
        <w:rPr>
          <w:noProof/>
        </w:rPr>
        <w:fldChar w:fldCharType="separate"/>
      </w:r>
      <w:r>
        <w:rPr>
          <w:noProof/>
        </w:rPr>
        <w:t>9</w:t>
      </w:r>
      <w:r>
        <w:rPr>
          <w:noProof/>
        </w:rPr>
        <w:fldChar w:fldCharType="end"/>
      </w:r>
    </w:p>
    <w:p w14:paraId="026BB8CA" w14:textId="48A39228" w:rsidR="00F37FCD" w:rsidRPr="009749ED" w:rsidRDefault="00F37FCD" w:rsidP="00F37FCD">
      <w:pPr>
        <w:pStyle w:val="TOC2"/>
        <w:tabs>
          <w:tab w:val="left" w:pos="1000"/>
        </w:tabs>
        <w:rPr>
          <w:rFonts w:ascii="Calibri" w:hAnsi="Calibri"/>
          <w:noProof/>
          <w:sz w:val="22"/>
          <w:szCs w:val="22"/>
        </w:rPr>
      </w:pPr>
      <w:r>
        <w:rPr>
          <w:noProof/>
        </w:rPr>
        <w:t>2.3</w:t>
      </w:r>
      <w:r w:rsidRPr="009749ED">
        <w:rPr>
          <w:rFonts w:ascii="Calibri" w:hAnsi="Calibri"/>
          <w:noProof/>
          <w:sz w:val="22"/>
          <w:szCs w:val="22"/>
        </w:rPr>
        <w:tab/>
      </w:r>
      <w:r>
        <w:rPr>
          <w:noProof/>
        </w:rPr>
        <w:t>Đặc tả người dung</w:t>
      </w:r>
      <w:r>
        <w:rPr>
          <w:noProof/>
        </w:rPr>
        <w:tab/>
      </w:r>
      <w:r>
        <w:rPr>
          <w:noProof/>
        </w:rPr>
        <w:fldChar w:fldCharType="begin"/>
      </w:r>
      <w:r>
        <w:rPr>
          <w:noProof/>
        </w:rPr>
        <w:instrText xml:space="preserve"> PAGEREF _Toc82891496 \h </w:instrText>
      </w:r>
      <w:r>
        <w:rPr>
          <w:noProof/>
        </w:rPr>
      </w:r>
      <w:r>
        <w:rPr>
          <w:noProof/>
        </w:rPr>
        <w:fldChar w:fldCharType="separate"/>
      </w:r>
      <w:r>
        <w:rPr>
          <w:noProof/>
        </w:rPr>
        <w:t>10</w:t>
      </w:r>
      <w:r>
        <w:rPr>
          <w:noProof/>
        </w:rPr>
        <w:fldChar w:fldCharType="end"/>
      </w:r>
    </w:p>
    <w:p w14:paraId="799CC025" w14:textId="38C2EC70" w:rsidR="00F37FCD" w:rsidRPr="009749ED" w:rsidRDefault="00F37FCD" w:rsidP="00F37FCD">
      <w:pPr>
        <w:pStyle w:val="TOC2"/>
        <w:tabs>
          <w:tab w:val="left" w:pos="1000"/>
        </w:tabs>
        <w:rPr>
          <w:rFonts w:ascii="Calibri" w:hAnsi="Calibri"/>
          <w:noProof/>
          <w:sz w:val="22"/>
          <w:szCs w:val="22"/>
        </w:rPr>
      </w:pPr>
      <w:r>
        <w:rPr>
          <w:noProof/>
        </w:rPr>
        <w:t>2.4</w:t>
      </w:r>
      <w:r w:rsidRPr="009749ED">
        <w:rPr>
          <w:rFonts w:ascii="Calibri" w:hAnsi="Calibri"/>
          <w:noProof/>
          <w:sz w:val="22"/>
          <w:szCs w:val="22"/>
        </w:rPr>
        <w:tab/>
      </w:r>
      <w:r>
        <w:rPr>
          <w:noProof/>
        </w:rPr>
        <w:t>Đặc tả yêu cầu chức năng</w:t>
      </w:r>
      <w:r>
        <w:rPr>
          <w:noProof/>
        </w:rPr>
        <w:tab/>
      </w:r>
      <w:r>
        <w:rPr>
          <w:noProof/>
        </w:rPr>
        <w:fldChar w:fldCharType="begin"/>
      </w:r>
      <w:r>
        <w:rPr>
          <w:noProof/>
        </w:rPr>
        <w:instrText xml:space="preserve"> PAGEREF _Toc82891497 \h </w:instrText>
      </w:r>
      <w:r>
        <w:rPr>
          <w:noProof/>
        </w:rPr>
      </w:r>
      <w:r>
        <w:rPr>
          <w:noProof/>
        </w:rPr>
        <w:fldChar w:fldCharType="separate"/>
      </w:r>
      <w:r>
        <w:rPr>
          <w:noProof/>
        </w:rPr>
        <w:t>10</w:t>
      </w:r>
      <w:r>
        <w:rPr>
          <w:noProof/>
        </w:rPr>
        <w:fldChar w:fldCharType="end"/>
      </w:r>
    </w:p>
    <w:p w14:paraId="0D845670" w14:textId="5716748D" w:rsidR="00F37FCD" w:rsidRPr="009749ED" w:rsidRDefault="00F37FCD" w:rsidP="00F37FCD">
      <w:pPr>
        <w:pStyle w:val="TOC3"/>
        <w:rPr>
          <w:rFonts w:ascii="Calibri" w:hAnsi="Calibri"/>
          <w:noProof/>
          <w:sz w:val="22"/>
          <w:szCs w:val="22"/>
        </w:rPr>
      </w:pPr>
      <w:r w:rsidRPr="002D4320">
        <w:rPr>
          <w:noProof/>
          <w:color w:val="7030A0"/>
        </w:rPr>
        <w:t>2.4.1</w:t>
      </w:r>
      <w:r w:rsidRPr="009749ED">
        <w:rPr>
          <w:rFonts w:ascii="Calibri" w:hAnsi="Calibri"/>
          <w:noProof/>
          <w:sz w:val="22"/>
          <w:szCs w:val="22"/>
        </w:rPr>
        <w:tab/>
      </w:r>
      <w:r w:rsidRPr="002D4320">
        <w:rPr>
          <w:noProof/>
          <w:color w:val="7030A0"/>
        </w:rPr>
        <w:t>Use case của người đọc</w:t>
      </w:r>
      <w:r>
        <w:rPr>
          <w:noProof/>
        </w:rPr>
        <w:tab/>
      </w:r>
      <w:r>
        <w:rPr>
          <w:noProof/>
        </w:rPr>
        <w:fldChar w:fldCharType="begin"/>
      </w:r>
      <w:r>
        <w:rPr>
          <w:noProof/>
        </w:rPr>
        <w:instrText xml:space="preserve"> PAGEREF _Toc82891498 \h </w:instrText>
      </w:r>
      <w:r>
        <w:rPr>
          <w:noProof/>
        </w:rPr>
      </w:r>
      <w:r>
        <w:rPr>
          <w:noProof/>
        </w:rPr>
        <w:fldChar w:fldCharType="separate"/>
      </w:r>
      <w:r>
        <w:rPr>
          <w:noProof/>
        </w:rPr>
        <w:t>11</w:t>
      </w:r>
      <w:r>
        <w:rPr>
          <w:noProof/>
        </w:rPr>
        <w:fldChar w:fldCharType="end"/>
      </w:r>
    </w:p>
    <w:p w14:paraId="28F4CEFF" w14:textId="325B4AD7" w:rsidR="00F37FCD" w:rsidRPr="009749ED" w:rsidRDefault="00F37FCD" w:rsidP="00F37FCD">
      <w:pPr>
        <w:pStyle w:val="TOC3"/>
        <w:rPr>
          <w:rFonts w:ascii="Calibri" w:hAnsi="Calibri"/>
          <w:noProof/>
          <w:sz w:val="22"/>
          <w:szCs w:val="22"/>
        </w:rPr>
      </w:pPr>
      <w:r>
        <w:rPr>
          <w:noProof/>
        </w:rPr>
        <w:t>2.4.2</w:t>
      </w:r>
      <w:r w:rsidRPr="009749ED">
        <w:rPr>
          <w:rFonts w:ascii="Calibri" w:hAnsi="Calibri"/>
          <w:noProof/>
          <w:sz w:val="22"/>
          <w:szCs w:val="22"/>
        </w:rPr>
        <w:tab/>
      </w:r>
      <w:r>
        <w:rPr>
          <w:noProof/>
        </w:rPr>
        <w:t>Use case của tác giả (Author use case)</w:t>
      </w:r>
      <w:r>
        <w:rPr>
          <w:noProof/>
        </w:rPr>
        <w:tab/>
      </w:r>
      <w:r>
        <w:rPr>
          <w:noProof/>
        </w:rPr>
        <w:fldChar w:fldCharType="begin"/>
      </w:r>
      <w:r>
        <w:rPr>
          <w:noProof/>
        </w:rPr>
        <w:instrText xml:space="preserve"> PAGEREF _Toc82891499 \h </w:instrText>
      </w:r>
      <w:r>
        <w:rPr>
          <w:noProof/>
        </w:rPr>
      </w:r>
      <w:r>
        <w:rPr>
          <w:noProof/>
        </w:rPr>
        <w:fldChar w:fldCharType="separate"/>
      </w:r>
      <w:r>
        <w:rPr>
          <w:noProof/>
        </w:rPr>
        <w:t>11</w:t>
      </w:r>
      <w:r>
        <w:rPr>
          <w:noProof/>
        </w:rPr>
        <w:fldChar w:fldCharType="end"/>
      </w:r>
    </w:p>
    <w:p w14:paraId="52B5CAFA" w14:textId="63F3FEC7" w:rsidR="00F37FCD" w:rsidRPr="009749ED" w:rsidRDefault="00F37FCD" w:rsidP="00F37FCD">
      <w:pPr>
        <w:pStyle w:val="TOC1"/>
        <w:tabs>
          <w:tab w:val="left" w:pos="432"/>
        </w:tabs>
        <w:spacing w:before="0" w:after="0"/>
        <w:rPr>
          <w:rFonts w:ascii="Calibri" w:hAnsi="Calibri"/>
          <w:noProof/>
          <w:sz w:val="22"/>
          <w:szCs w:val="22"/>
        </w:rPr>
      </w:pPr>
      <w:r>
        <w:rPr>
          <w:noProof/>
        </w:rPr>
        <w:t>3.</w:t>
      </w:r>
      <w:r w:rsidRPr="009749ED">
        <w:rPr>
          <w:rFonts w:ascii="Calibri" w:hAnsi="Calibri"/>
          <w:noProof/>
          <w:sz w:val="22"/>
          <w:szCs w:val="22"/>
        </w:rPr>
        <w:tab/>
      </w:r>
      <w:r>
        <w:rPr>
          <w:noProof/>
        </w:rPr>
        <w:t>Mô hình hóa hệ thống</w:t>
      </w:r>
      <w:r>
        <w:rPr>
          <w:noProof/>
        </w:rPr>
        <w:tab/>
      </w:r>
      <w:r>
        <w:rPr>
          <w:noProof/>
        </w:rPr>
        <w:fldChar w:fldCharType="begin"/>
      </w:r>
      <w:r>
        <w:rPr>
          <w:noProof/>
        </w:rPr>
        <w:instrText xml:space="preserve"> PAGEREF _Toc82891500 \h </w:instrText>
      </w:r>
      <w:r>
        <w:rPr>
          <w:noProof/>
        </w:rPr>
      </w:r>
      <w:r>
        <w:rPr>
          <w:noProof/>
        </w:rPr>
        <w:fldChar w:fldCharType="separate"/>
      </w:r>
      <w:r>
        <w:rPr>
          <w:noProof/>
        </w:rPr>
        <w:t>12</w:t>
      </w:r>
      <w:r>
        <w:rPr>
          <w:noProof/>
        </w:rPr>
        <w:fldChar w:fldCharType="end"/>
      </w:r>
    </w:p>
    <w:p w14:paraId="2338B775" w14:textId="3A85390F" w:rsidR="00F37FCD" w:rsidRPr="009749ED" w:rsidRDefault="00F37FCD" w:rsidP="00F37FCD">
      <w:pPr>
        <w:pStyle w:val="TOC2"/>
        <w:tabs>
          <w:tab w:val="left" w:pos="1000"/>
        </w:tabs>
        <w:rPr>
          <w:rFonts w:ascii="Calibri" w:hAnsi="Calibri"/>
          <w:noProof/>
          <w:sz w:val="22"/>
          <w:szCs w:val="22"/>
        </w:rPr>
      </w:pPr>
      <w:r>
        <w:rPr>
          <w:noProof/>
        </w:rPr>
        <w:t>3.1</w:t>
      </w:r>
      <w:r w:rsidRPr="009749ED">
        <w:rPr>
          <w:rFonts w:ascii="Calibri" w:hAnsi="Calibri"/>
          <w:noProof/>
          <w:sz w:val="22"/>
          <w:szCs w:val="22"/>
        </w:rPr>
        <w:tab/>
      </w:r>
      <w:r>
        <w:rPr>
          <w:noProof/>
        </w:rPr>
        <w:t>Vai trò (phân quyền người dung)</w:t>
      </w:r>
      <w:r>
        <w:rPr>
          <w:noProof/>
        </w:rPr>
        <w:tab/>
      </w:r>
      <w:r>
        <w:rPr>
          <w:noProof/>
        </w:rPr>
        <w:fldChar w:fldCharType="begin"/>
      </w:r>
      <w:r>
        <w:rPr>
          <w:noProof/>
        </w:rPr>
        <w:instrText xml:space="preserve"> PAGEREF _Toc82891501 \h </w:instrText>
      </w:r>
      <w:r>
        <w:rPr>
          <w:noProof/>
        </w:rPr>
      </w:r>
      <w:r>
        <w:rPr>
          <w:noProof/>
        </w:rPr>
        <w:fldChar w:fldCharType="separate"/>
      </w:r>
      <w:r>
        <w:rPr>
          <w:noProof/>
        </w:rPr>
        <w:t>12</w:t>
      </w:r>
      <w:r>
        <w:rPr>
          <w:noProof/>
        </w:rPr>
        <w:fldChar w:fldCharType="end"/>
      </w:r>
    </w:p>
    <w:p w14:paraId="51E2C6CA" w14:textId="26E78D5B" w:rsidR="00F37FCD" w:rsidRPr="009749ED" w:rsidRDefault="00F37FCD" w:rsidP="00F37FCD">
      <w:pPr>
        <w:pStyle w:val="TOC2"/>
        <w:tabs>
          <w:tab w:val="left" w:pos="1000"/>
        </w:tabs>
        <w:rPr>
          <w:rFonts w:ascii="Calibri" w:hAnsi="Calibri"/>
          <w:noProof/>
          <w:sz w:val="22"/>
          <w:szCs w:val="22"/>
        </w:rPr>
      </w:pPr>
      <w:r>
        <w:rPr>
          <w:noProof/>
        </w:rPr>
        <w:t>3.2</w:t>
      </w:r>
      <w:r w:rsidRPr="009749ED">
        <w:rPr>
          <w:rFonts w:ascii="Calibri" w:hAnsi="Calibri"/>
          <w:noProof/>
          <w:sz w:val="22"/>
          <w:szCs w:val="22"/>
        </w:rPr>
        <w:tab/>
      </w:r>
      <w:r>
        <w:rPr>
          <w:noProof/>
        </w:rPr>
        <w:t>Sơ đồ use case tổng quát của hệ thống</w:t>
      </w:r>
      <w:r>
        <w:rPr>
          <w:noProof/>
        </w:rPr>
        <w:tab/>
      </w:r>
      <w:r>
        <w:rPr>
          <w:noProof/>
        </w:rPr>
        <w:fldChar w:fldCharType="begin"/>
      </w:r>
      <w:r>
        <w:rPr>
          <w:noProof/>
        </w:rPr>
        <w:instrText xml:space="preserve"> PAGEREF _Toc82891502 \h </w:instrText>
      </w:r>
      <w:r>
        <w:rPr>
          <w:noProof/>
        </w:rPr>
      </w:r>
      <w:r>
        <w:rPr>
          <w:noProof/>
        </w:rPr>
        <w:fldChar w:fldCharType="separate"/>
      </w:r>
      <w:r>
        <w:rPr>
          <w:noProof/>
        </w:rPr>
        <w:t>12</w:t>
      </w:r>
      <w:r>
        <w:rPr>
          <w:noProof/>
        </w:rPr>
        <w:fldChar w:fldCharType="end"/>
      </w:r>
    </w:p>
    <w:p w14:paraId="03F11192" w14:textId="7420BF93" w:rsidR="00F37FCD" w:rsidRPr="009749ED" w:rsidRDefault="00F37FCD" w:rsidP="00F37FCD">
      <w:pPr>
        <w:pStyle w:val="TOC2"/>
        <w:tabs>
          <w:tab w:val="left" w:pos="1000"/>
        </w:tabs>
        <w:rPr>
          <w:rFonts w:ascii="Calibri" w:hAnsi="Calibri"/>
          <w:noProof/>
          <w:sz w:val="22"/>
          <w:szCs w:val="22"/>
        </w:rPr>
      </w:pPr>
      <w:r>
        <w:rPr>
          <w:noProof/>
        </w:rPr>
        <w:t>3.3</w:t>
      </w:r>
      <w:r w:rsidRPr="009749ED">
        <w:rPr>
          <w:rFonts w:ascii="Calibri" w:hAnsi="Calibri"/>
          <w:noProof/>
          <w:sz w:val="22"/>
          <w:szCs w:val="22"/>
        </w:rPr>
        <w:tab/>
      </w:r>
      <w:r>
        <w:rPr>
          <w:noProof/>
        </w:rPr>
        <w:t>Đặc tả use case:</w:t>
      </w:r>
      <w:r>
        <w:rPr>
          <w:noProof/>
        </w:rPr>
        <w:tab/>
      </w:r>
      <w:r>
        <w:rPr>
          <w:noProof/>
        </w:rPr>
        <w:fldChar w:fldCharType="begin"/>
      </w:r>
      <w:r>
        <w:rPr>
          <w:noProof/>
        </w:rPr>
        <w:instrText xml:space="preserve"> PAGEREF _Toc82891503 \h </w:instrText>
      </w:r>
      <w:r>
        <w:rPr>
          <w:noProof/>
        </w:rPr>
      </w:r>
      <w:r>
        <w:rPr>
          <w:noProof/>
        </w:rPr>
        <w:fldChar w:fldCharType="separate"/>
      </w:r>
      <w:r>
        <w:rPr>
          <w:noProof/>
        </w:rPr>
        <w:t>13</w:t>
      </w:r>
      <w:r>
        <w:rPr>
          <w:noProof/>
        </w:rPr>
        <w:fldChar w:fldCharType="end"/>
      </w:r>
    </w:p>
    <w:p w14:paraId="523BCDE1" w14:textId="23503575" w:rsidR="00F37FCD" w:rsidRPr="009749ED" w:rsidRDefault="00F37FCD" w:rsidP="00F37FCD">
      <w:pPr>
        <w:pStyle w:val="TOC2"/>
        <w:tabs>
          <w:tab w:val="left" w:pos="1000"/>
        </w:tabs>
        <w:rPr>
          <w:rFonts w:ascii="Calibri" w:hAnsi="Calibri"/>
          <w:noProof/>
          <w:sz w:val="22"/>
          <w:szCs w:val="22"/>
        </w:rPr>
      </w:pPr>
      <w:r>
        <w:rPr>
          <w:noProof/>
        </w:rPr>
        <w:t>3.4</w:t>
      </w:r>
      <w:r w:rsidRPr="009749ED">
        <w:rPr>
          <w:rFonts w:ascii="Calibri" w:hAnsi="Calibri"/>
          <w:noProof/>
          <w:sz w:val="22"/>
          <w:szCs w:val="22"/>
        </w:rPr>
        <w:tab/>
      </w:r>
      <w:r>
        <w:rPr>
          <w:noProof/>
        </w:rPr>
        <w:t>Luồng màn hình (Screen flow)</w:t>
      </w:r>
      <w:r>
        <w:rPr>
          <w:noProof/>
        </w:rPr>
        <w:tab/>
      </w:r>
      <w:r>
        <w:rPr>
          <w:noProof/>
        </w:rPr>
        <w:fldChar w:fldCharType="begin"/>
      </w:r>
      <w:r>
        <w:rPr>
          <w:noProof/>
        </w:rPr>
        <w:instrText xml:space="preserve"> PAGEREF _Toc82891504 \h </w:instrText>
      </w:r>
      <w:r>
        <w:rPr>
          <w:noProof/>
        </w:rPr>
      </w:r>
      <w:r>
        <w:rPr>
          <w:noProof/>
        </w:rPr>
        <w:fldChar w:fldCharType="separate"/>
      </w:r>
      <w:r>
        <w:rPr>
          <w:noProof/>
        </w:rPr>
        <w:t>14</w:t>
      </w:r>
      <w:r>
        <w:rPr>
          <w:noProof/>
        </w:rPr>
        <w:fldChar w:fldCharType="end"/>
      </w:r>
    </w:p>
    <w:p w14:paraId="5B560149" w14:textId="4FB24DA8" w:rsidR="00F37FCD" w:rsidRPr="009749ED" w:rsidRDefault="00F37FCD" w:rsidP="00F37FCD">
      <w:pPr>
        <w:pStyle w:val="TOC2"/>
        <w:tabs>
          <w:tab w:val="left" w:pos="1000"/>
        </w:tabs>
        <w:rPr>
          <w:rFonts w:ascii="Calibri" w:hAnsi="Calibri"/>
          <w:noProof/>
          <w:sz w:val="22"/>
          <w:szCs w:val="22"/>
        </w:rPr>
      </w:pPr>
      <w:r>
        <w:rPr>
          <w:noProof/>
        </w:rPr>
        <w:t>3.5</w:t>
      </w:r>
      <w:r w:rsidRPr="009749ED">
        <w:rPr>
          <w:rFonts w:ascii="Calibri" w:hAnsi="Calibri"/>
          <w:noProof/>
          <w:sz w:val="22"/>
          <w:szCs w:val="22"/>
        </w:rPr>
        <w:tab/>
      </w:r>
      <w:r>
        <w:rPr>
          <w:noProof/>
        </w:rPr>
        <w:t>Mô tả màn hình</w:t>
      </w:r>
      <w:r>
        <w:rPr>
          <w:noProof/>
        </w:rPr>
        <w:tab/>
      </w:r>
      <w:r>
        <w:rPr>
          <w:noProof/>
        </w:rPr>
        <w:fldChar w:fldCharType="begin"/>
      </w:r>
      <w:r>
        <w:rPr>
          <w:noProof/>
        </w:rPr>
        <w:instrText xml:space="preserve"> PAGEREF _Toc82891505 \h </w:instrText>
      </w:r>
      <w:r>
        <w:rPr>
          <w:noProof/>
        </w:rPr>
      </w:r>
      <w:r>
        <w:rPr>
          <w:noProof/>
        </w:rPr>
        <w:fldChar w:fldCharType="separate"/>
      </w:r>
      <w:r>
        <w:rPr>
          <w:noProof/>
        </w:rPr>
        <w:t>14</w:t>
      </w:r>
      <w:r>
        <w:rPr>
          <w:noProof/>
        </w:rPr>
        <w:fldChar w:fldCharType="end"/>
      </w:r>
    </w:p>
    <w:p w14:paraId="0D7C317A" w14:textId="1CABCB86" w:rsidR="00F37FCD" w:rsidRPr="009749ED" w:rsidRDefault="00F37FCD" w:rsidP="00F37FCD">
      <w:pPr>
        <w:pStyle w:val="TOC2"/>
        <w:tabs>
          <w:tab w:val="left" w:pos="1000"/>
        </w:tabs>
        <w:rPr>
          <w:rFonts w:ascii="Calibri" w:hAnsi="Calibri"/>
          <w:noProof/>
          <w:sz w:val="22"/>
          <w:szCs w:val="22"/>
        </w:rPr>
      </w:pPr>
      <w:r>
        <w:rPr>
          <w:noProof/>
        </w:rPr>
        <w:t>3.6</w:t>
      </w:r>
      <w:r w:rsidRPr="009749ED">
        <w:rPr>
          <w:rFonts w:ascii="Calibri" w:hAnsi="Calibri"/>
          <w:noProof/>
          <w:sz w:val="22"/>
          <w:szCs w:val="22"/>
        </w:rPr>
        <w:tab/>
      </w:r>
      <w:r>
        <w:rPr>
          <w:noProof/>
        </w:rPr>
        <w:t>Hệ thống cấp quyền</w:t>
      </w:r>
      <w:r>
        <w:rPr>
          <w:noProof/>
        </w:rPr>
        <w:tab/>
      </w:r>
      <w:r>
        <w:rPr>
          <w:noProof/>
        </w:rPr>
        <w:fldChar w:fldCharType="begin"/>
      </w:r>
      <w:r>
        <w:rPr>
          <w:noProof/>
        </w:rPr>
        <w:instrText xml:space="preserve"> PAGEREF _Toc82891506 \h </w:instrText>
      </w:r>
      <w:r>
        <w:rPr>
          <w:noProof/>
        </w:rPr>
      </w:r>
      <w:r>
        <w:rPr>
          <w:noProof/>
        </w:rPr>
        <w:fldChar w:fldCharType="separate"/>
      </w:r>
      <w:r>
        <w:rPr>
          <w:noProof/>
        </w:rPr>
        <w:t>15</w:t>
      </w:r>
      <w:r>
        <w:rPr>
          <w:noProof/>
        </w:rPr>
        <w:fldChar w:fldCharType="end"/>
      </w:r>
    </w:p>
    <w:p w14:paraId="7082D4A2" w14:textId="4D9F320E" w:rsidR="00F37FCD" w:rsidRPr="009749ED" w:rsidRDefault="00F37FCD" w:rsidP="00F37FCD">
      <w:pPr>
        <w:pStyle w:val="TOC2"/>
        <w:tabs>
          <w:tab w:val="left" w:pos="1000"/>
        </w:tabs>
        <w:rPr>
          <w:rFonts w:ascii="Calibri" w:hAnsi="Calibri"/>
          <w:noProof/>
          <w:sz w:val="22"/>
          <w:szCs w:val="22"/>
        </w:rPr>
      </w:pPr>
      <w:r>
        <w:rPr>
          <w:noProof/>
        </w:rPr>
        <w:t>3.7</w:t>
      </w:r>
      <w:r w:rsidRPr="009749ED">
        <w:rPr>
          <w:rFonts w:ascii="Calibri" w:hAnsi="Calibri"/>
          <w:noProof/>
          <w:sz w:val="22"/>
          <w:szCs w:val="22"/>
        </w:rPr>
        <w:tab/>
      </w:r>
      <w:r>
        <w:rPr>
          <w:noProof/>
        </w:rPr>
        <w:t>Yêu cầu phi chức năng</w:t>
      </w:r>
      <w:r>
        <w:rPr>
          <w:noProof/>
        </w:rPr>
        <w:tab/>
      </w:r>
      <w:r>
        <w:rPr>
          <w:noProof/>
        </w:rPr>
        <w:fldChar w:fldCharType="begin"/>
      </w:r>
      <w:r>
        <w:rPr>
          <w:noProof/>
        </w:rPr>
        <w:instrText xml:space="preserve"> PAGEREF _Toc82891507 \h </w:instrText>
      </w:r>
      <w:r>
        <w:rPr>
          <w:noProof/>
        </w:rPr>
      </w:r>
      <w:r>
        <w:rPr>
          <w:noProof/>
        </w:rPr>
        <w:fldChar w:fldCharType="separate"/>
      </w:r>
      <w:r>
        <w:rPr>
          <w:noProof/>
        </w:rPr>
        <w:t>15</w:t>
      </w:r>
      <w:r>
        <w:rPr>
          <w:noProof/>
        </w:rPr>
        <w:fldChar w:fldCharType="end"/>
      </w:r>
    </w:p>
    <w:p w14:paraId="66243759" w14:textId="051088BE" w:rsidR="00F37FCD" w:rsidRPr="009749ED" w:rsidRDefault="00F37FCD" w:rsidP="00F37FCD">
      <w:pPr>
        <w:pStyle w:val="TOC3"/>
        <w:rPr>
          <w:rFonts w:ascii="Calibri" w:hAnsi="Calibri"/>
          <w:noProof/>
          <w:sz w:val="22"/>
          <w:szCs w:val="22"/>
        </w:rPr>
      </w:pPr>
      <w:r>
        <w:rPr>
          <w:noProof/>
        </w:rPr>
        <w:t>3.7.1</w:t>
      </w:r>
      <w:r w:rsidRPr="009749ED">
        <w:rPr>
          <w:rFonts w:ascii="Calibri" w:hAnsi="Calibri"/>
          <w:noProof/>
          <w:sz w:val="22"/>
          <w:szCs w:val="22"/>
        </w:rPr>
        <w:tab/>
      </w:r>
      <w:r>
        <w:rPr>
          <w:noProof/>
        </w:rPr>
        <w:t>Tính bảo mật</w:t>
      </w:r>
      <w:r>
        <w:rPr>
          <w:noProof/>
        </w:rPr>
        <w:tab/>
      </w:r>
      <w:r>
        <w:rPr>
          <w:noProof/>
        </w:rPr>
        <w:fldChar w:fldCharType="begin"/>
      </w:r>
      <w:r>
        <w:rPr>
          <w:noProof/>
        </w:rPr>
        <w:instrText xml:space="preserve"> PAGEREF _Toc82891508 \h </w:instrText>
      </w:r>
      <w:r>
        <w:rPr>
          <w:noProof/>
        </w:rPr>
      </w:r>
      <w:r>
        <w:rPr>
          <w:noProof/>
        </w:rPr>
        <w:fldChar w:fldCharType="separate"/>
      </w:r>
      <w:r>
        <w:rPr>
          <w:noProof/>
        </w:rPr>
        <w:t>15</w:t>
      </w:r>
      <w:r>
        <w:rPr>
          <w:noProof/>
        </w:rPr>
        <w:fldChar w:fldCharType="end"/>
      </w:r>
    </w:p>
    <w:p w14:paraId="166C2BC6" w14:textId="2E7E7222" w:rsidR="00F37FCD" w:rsidRPr="009749ED" w:rsidRDefault="00F37FCD" w:rsidP="00F37FCD">
      <w:pPr>
        <w:pStyle w:val="TOC3"/>
        <w:rPr>
          <w:rFonts w:ascii="Calibri" w:hAnsi="Calibri"/>
          <w:noProof/>
          <w:sz w:val="22"/>
          <w:szCs w:val="22"/>
        </w:rPr>
      </w:pPr>
      <w:r>
        <w:rPr>
          <w:noProof/>
        </w:rPr>
        <w:t>3.7.2</w:t>
      </w:r>
      <w:r w:rsidRPr="009749ED">
        <w:rPr>
          <w:rFonts w:ascii="Calibri" w:hAnsi="Calibri"/>
          <w:noProof/>
          <w:sz w:val="22"/>
          <w:szCs w:val="22"/>
        </w:rPr>
        <w:tab/>
      </w:r>
      <w:r>
        <w:rPr>
          <w:noProof/>
        </w:rPr>
        <w:t>Tính sẵn sàng và khả năng đáp ứng</w:t>
      </w:r>
      <w:r>
        <w:rPr>
          <w:noProof/>
        </w:rPr>
        <w:tab/>
      </w:r>
      <w:r>
        <w:rPr>
          <w:noProof/>
        </w:rPr>
        <w:fldChar w:fldCharType="begin"/>
      </w:r>
      <w:r>
        <w:rPr>
          <w:noProof/>
        </w:rPr>
        <w:instrText xml:space="preserve"> PAGEREF _Toc82891509 \h </w:instrText>
      </w:r>
      <w:r>
        <w:rPr>
          <w:noProof/>
        </w:rPr>
      </w:r>
      <w:r>
        <w:rPr>
          <w:noProof/>
        </w:rPr>
        <w:fldChar w:fldCharType="separate"/>
      </w:r>
      <w:r>
        <w:rPr>
          <w:noProof/>
        </w:rPr>
        <w:t>15</w:t>
      </w:r>
      <w:r>
        <w:rPr>
          <w:noProof/>
        </w:rPr>
        <w:fldChar w:fldCharType="end"/>
      </w:r>
    </w:p>
    <w:p w14:paraId="4ED8079F" w14:textId="59936F09" w:rsidR="00F37FCD" w:rsidRPr="009749ED" w:rsidRDefault="00F37FCD" w:rsidP="00F37FCD">
      <w:pPr>
        <w:pStyle w:val="TOC3"/>
        <w:rPr>
          <w:rFonts w:ascii="Calibri" w:hAnsi="Calibri"/>
          <w:noProof/>
          <w:sz w:val="22"/>
          <w:szCs w:val="22"/>
        </w:rPr>
      </w:pPr>
      <w:r>
        <w:rPr>
          <w:noProof/>
        </w:rPr>
        <w:t>3.7.3</w:t>
      </w:r>
      <w:r w:rsidRPr="009749ED">
        <w:rPr>
          <w:rFonts w:ascii="Calibri" w:hAnsi="Calibri"/>
          <w:noProof/>
          <w:sz w:val="22"/>
          <w:szCs w:val="22"/>
        </w:rPr>
        <w:tab/>
      </w:r>
      <w:r>
        <w:rPr>
          <w:noProof/>
        </w:rPr>
        <w:t>Giao diện</w:t>
      </w:r>
      <w:r>
        <w:rPr>
          <w:noProof/>
        </w:rPr>
        <w:tab/>
      </w:r>
      <w:r>
        <w:rPr>
          <w:noProof/>
        </w:rPr>
        <w:fldChar w:fldCharType="begin"/>
      </w:r>
      <w:r>
        <w:rPr>
          <w:noProof/>
        </w:rPr>
        <w:instrText xml:space="preserve"> PAGEREF _Toc82891510 \h </w:instrText>
      </w:r>
      <w:r>
        <w:rPr>
          <w:noProof/>
        </w:rPr>
      </w:r>
      <w:r>
        <w:rPr>
          <w:noProof/>
        </w:rPr>
        <w:fldChar w:fldCharType="separate"/>
      </w:r>
      <w:r>
        <w:rPr>
          <w:noProof/>
        </w:rPr>
        <w:t>16</w:t>
      </w:r>
      <w:r>
        <w:rPr>
          <w:noProof/>
        </w:rPr>
        <w:fldChar w:fldCharType="end"/>
      </w:r>
    </w:p>
    <w:p w14:paraId="50A93D8C" w14:textId="1C63F18F" w:rsidR="00F37FCD" w:rsidRPr="009749ED" w:rsidRDefault="00F37FCD" w:rsidP="00F37FCD">
      <w:pPr>
        <w:pStyle w:val="TOC3"/>
        <w:rPr>
          <w:rFonts w:ascii="Calibri" w:hAnsi="Calibri"/>
          <w:noProof/>
          <w:sz w:val="22"/>
          <w:szCs w:val="22"/>
        </w:rPr>
      </w:pPr>
      <w:r>
        <w:rPr>
          <w:noProof/>
        </w:rPr>
        <w:t>3.7.4</w:t>
      </w:r>
      <w:r w:rsidRPr="009749ED">
        <w:rPr>
          <w:rFonts w:ascii="Calibri" w:hAnsi="Calibri"/>
          <w:noProof/>
          <w:sz w:val="22"/>
          <w:szCs w:val="22"/>
        </w:rPr>
        <w:tab/>
      </w:r>
      <w:r>
        <w:rPr>
          <w:noProof/>
        </w:rPr>
        <w:t>Khả năng sử dụng</w:t>
      </w:r>
      <w:r>
        <w:rPr>
          <w:noProof/>
        </w:rPr>
        <w:tab/>
      </w:r>
      <w:r>
        <w:rPr>
          <w:noProof/>
        </w:rPr>
        <w:fldChar w:fldCharType="begin"/>
      </w:r>
      <w:r>
        <w:rPr>
          <w:noProof/>
        </w:rPr>
        <w:instrText xml:space="preserve"> PAGEREF _Toc82891511 \h </w:instrText>
      </w:r>
      <w:r>
        <w:rPr>
          <w:noProof/>
        </w:rPr>
      </w:r>
      <w:r>
        <w:rPr>
          <w:noProof/>
        </w:rPr>
        <w:fldChar w:fldCharType="separate"/>
      </w:r>
      <w:r>
        <w:rPr>
          <w:noProof/>
        </w:rPr>
        <w:t>16</w:t>
      </w:r>
      <w:r>
        <w:rPr>
          <w:noProof/>
        </w:rPr>
        <w:fldChar w:fldCharType="end"/>
      </w:r>
    </w:p>
    <w:p w14:paraId="07AAF516" w14:textId="69C46925" w:rsidR="00F37FCD" w:rsidRPr="009749ED" w:rsidRDefault="00F37FCD" w:rsidP="00F37FCD">
      <w:pPr>
        <w:pStyle w:val="TOC3"/>
        <w:rPr>
          <w:rFonts w:ascii="Calibri" w:hAnsi="Calibri"/>
          <w:noProof/>
          <w:sz w:val="22"/>
          <w:szCs w:val="22"/>
        </w:rPr>
      </w:pPr>
      <w:r>
        <w:rPr>
          <w:noProof/>
        </w:rPr>
        <w:t>3.7.5</w:t>
      </w:r>
      <w:r w:rsidRPr="009749ED">
        <w:rPr>
          <w:rFonts w:ascii="Calibri" w:hAnsi="Calibri"/>
          <w:noProof/>
          <w:sz w:val="22"/>
          <w:szCs w:val="22"/>
        </w:rPr>
        <w:tab/>
      </w:r>
      <w:r>
        <w:rPr>
          <w:noProof/>
        </w:rPr>
        <w:t>Hiệu suất</w:t>
      </w:r>
      <w:r>
        <w:rPr>
          <w:noProof/>
        </w:rPr>
        <w:tab/>
      </w:r>
      <w:r>
        <w:rPr>
          <w:noProof/>
        </w:rPr>
        <w:fldChar w:fldCharType="begin"/>
      </w:r>
      <w:r>
        <w:rPr>
          <w:noProof/>
        </w:rPr>
        <w:instrText xml:space="preserve"> PAGEREF _Toc82891512 \h </w:instrText>
      </w:r>
      <w:r>
        <w:rPr>
          <w:noProof/>
        </w:rPr>
      </w:r>
      <w:r>
        <w:rPr>
          <w:noProof/>
        </w:rPr>
        <w:fldChar w:fldCharType="separate"/>
      </w:r>
      <w:r>
        <w:rPr>
          <w:noProof/>
        </w:rPr>
        <w:t>16</w:t>
      </w:r>
      <w:r>
        <w:rPr>
          <w:noProof/>
        </w:rPr>
        <w:fldChar w:fldCharType="end"/>
      </w:r>
    </w:p>
    <w:p w14:paraId="4488FC92" w14:textId="1E8558CF" w:rsidR="00F37FCD" w:rsidRPr="009749ED" w:rsidRDefault="00F37FCD" w:rsidP="00F37FCD">
      <w:pPr>
        <w:pStyle w:val="TOC3"/>
        <w:rPr>
          <w:rFonts w:ascii="Calibri" w:hAnsi="Calibri"/>
          <w:noProof/>
          <w:sz w:val="22"/>
          <w:szCs w:val="22"/>
        </w:rPr>
      </w:pPr>
      <w:r>
        <w:rPr>
          <w:noProof/>
        </w:rPr>
        <w:t>3.7.6</w:t>
      </w:r>
      <w:r w:rsidRPr="009749ED">
        <w:rPr>
          <w:rFonts w:ascii="Calibri" w:hAnsi="Calibri"/>
          <w:noProof/>
          <w:sz w:val="22"/>
          <w:szCs w:val="22"/>
        </w:rPr>
        <w:tab/>
      </w:r>
      <w:r>
        <w:rPr>
          <w:noProof/>
        </w:rPr>
        <w:t>Ràng buộc thiết kế</w:t>
      </w:r>
      <w:r>
        <w:rPr>
          <w:noProof/>
        </w:rPr>
        <w:tab/>
      </w:r>
      <w:r>
        <w:rPr>
          <w:noProof/>
        </w:rPr>
        <w:fldChar w:fldCharType="begin"/>
      </w:r>
      <w:r>
        <w:rPr>
          <w:noProof/>
        </w:rPr>
        <w:instrText xml:space="preserve"> PAGEREF _Toc82891513 \h </w:instrText>
      </w:r>
      <w:r>
        <w:rPr>
          <w:noProof/>
        </w:rPr>
      </w:r>
      <w:r>
        <w:rPr>
          <w:noProof/>
        </w:rPr>
        <w:fldChar w:fldCharType="separate"/>
      </w:r>
      <w:r>
        <w:rPr>
          <w:noProof/>
        </w:rPr>
        <w:t>16</w:t>
      </w:r>
      <w:r>
        <w:rPr>
          <w:noProof/>
        </w:rPr>
        <w:fldChar w:fldCharType="end"/>
      </w:r>
    </w:p>
    <w:p w14:paraId="6093B2B0" w14:textId="564E53FD" w:rsidR="006C3543" w:rsidRDefault="00456839" w:rsidP="00F37FCD">
      <w:pPr>
        <w:pStyle w:val="Title"/>
        <w:spacing w:line="360" w:lineRule="auto"/>
      </w:pPr>
      <w:r>
        <w:fldChar w:fldCharType="end"/>
      </w:r>
      <w:r>
        <w:t xml:space="preserve"> </w:t>
      </w:r>
    </w:p>
    <w:p w14:paraId="7C8DDDEB" w14:textId="77777777" w:rsidR="006C3543" w:rsidRPr="006C3543" w:rsidRDefault="006C3543" w:rsidP="006C3543"/>
    <w:p w14:paraId="4F33A98B" w14:textId="291C9158" w:rsidR="008C7E96" w:rsidRDefault="008C7E96" w:rsidP="003763CC">
      <w:pPr>
        <w:pStyle w:val="Title"/>
      </w:pPr>
      <w:r w:rsidRPr="006C3543">
        <w:br w:type="page"/>
      </w:r>
      <w:r w:rsidR="00C23C93">
        <w:lastRenderedPageBreak/>
        <w:t>Tài liệu đặc tả yêu cầu</w:t>
      </w:r>
    </w:p>
    <w:p w14:paraId="0BFC1776" w14:textId="64864CD2" w:rsidR="008C7E96" w:rsidRDefault="00C23C93">
      <w:pPr>
        <w:pStyle w:val="Heading1"/>
      </w:pPr>
      <w:bookmarkStart w:id="0" w:name="_Toc82891488"/>
      <w:r>
        <w:t>Giới thiệu tổng quan về tài liệu</w:t>
      </w:r>
      <w:bookmarkEnd w:id="0"/>
    </w:p>
    <w:p w14:paraId="6735F734" w14:textId="2FF09FD9" w:rsidR="008C7E96" w:rsidRDefault="00C23C93">
      <w:pPr>
        <w:pStyle w:val="Heading2"/>
      </w:pPr>
      <w:bookmarkStart w:id="1" w:name="_Toc82891489"/>
      <w:r>
        <w:t>Mục đích của tài liệu</w:t>
      </w:r>
      <w:bookmarkEnd w:id="1"/>
    </w:p>
    <w:p w14:paraId="6319C3D0" w14:textId="527CB186" w:rsidR="002A70AA" w:rsidRPr="00934752" w:rsidRDefault="00934752" w:rsidP="00934752">
      <w:pPr>
        <w:numPr>
          <w:ilvl w:val="0"/>
          <w:numId w:val="20"/>
        </w:numPr>
        <w:ind w:left="426" w:hanging="426"/>
        <w:rPr>
          <w:szCs w:val="24"/>
        </w:rPr>
      </w:pPr>
      <w:r w:rsidRPr="00934752">
        <w:rPr>
          <w:szCs w:val="24"/>
        </w:rPr>
        <w:t>Mục đích của tài liệu SRS này là thu thập và phân tích tất cả các loại ý tưởng đã đưa ra để xác định hệ thống, các yêu cầu của hệ thống đối với người tiêu dùng. Ngoài ra, tài liệu này cũng dự đoán và sắp xếp cách chúng tôi hy vọng sản phẩm này sẽ được sử dụng để hiểu rõ hơn về dự án, phác thảo các khái niệm có thể được phát triển sau này và ghi lại các ý tưởng đang được xem xét nhưng có thể bị loại bỏ vì sản phẩm phát triển.</w:t>
      </w:r>
    </w:p>
    <w:p w14:paraId="2287981C" w14:textId="7EFBFC0E" w:rsidR="00934752" w:rsidRPr="00934752" w:rsidRDefault="00934752" w:rsidP="00934752">
      <w:pPr>
        <w:numPr>
          <w:ilvl w:val="0"/>
          <w:numId w:val="20"/>
        </w:numPr>
        <w:ind w:left="426" w:hanging="426"/>
        <w:rPr>
          <w:b/>
          <w:bCs/>
          <w:szCs w:val="24"/>
        </w:rPr>
      </w:pPr>
      <w:r w:rsidRPr="00934752">
        <w:rPr>
          <w:b/>
          <w:bCs/>
          <w:szCs w:val="24"/>
        </w:rPr>
        <w:t>Mục tiêu của tài liệu:</w:t>
      </w:r>
    </w:p>
    <w:p w14:paraId="10A84C86" w14:textId="77777777" w:rsidR="00934752" w:rsidRPr="00934752" w:rsidRDefault="00934752" w:rsidP="00493AA1">
      <w:pPr>
        <w:numPr>
          <w:ilvl w:val="0"/>
          <w:numId w:val="21"/>
        </w:numPr>
        <w:ind w:left="1134" w:hanging="425"/>
        <w:rPr>
          <w:szCs w:val="24"/>
        </w:rPr>
      </w:pPr>
      <w:r w:rsidRPr="00934752">
        <w:rPr>
          <w:b/>
          <w:szCs w:val="24"/>
        </w:rPr>
        <w:t>Xác định phạm vi của sản phẩm:</w:t>
      </w:r>
      <w:r w:rsidRPr="00934752">
        <w:rPr>
          <w:szCs w:val="24"/>
        </w:rPr>
        <w:t xml:space="preserve"> Tài liệu này sẽ xác định rõ phạm vi và khả năng của hệ thống quản lý dự án, milestones, releases, và issues. Điều này bao gồm các tính năng cụ thể và khả năng tương tác mà sản phẩm sẽ cung cấp.</w:t>
      </w:r>
    </w:p>
    <w:p w14:paraId="238C6163" w14:textId="77777777" w:rsidR="00934752" w:rsidRPr="00934752" w:rsidRDefault="00934752" w:rsidP="00493AA1">
      <w:pPr>
        <w:numPr>
          <w:ilvl w:val="0"/>
          <w:numId w:val="21"/>
        </w:numPr>
        <w:ind w:left="1134" w:hanging="425"/>
        <w:rPr>
          <w:szCs w:val="24"/>
        </w:rPr>
      </w:pPr>
      <w:r w:rsidRPr="00934752">
        <w:rPr>
          <w:b/>
          <w:szCs w:val="24"/>
        </w:rPr>
        <w:t>Mô tả giá trị mà nó sẽ mang lại:</w:t>
      </w:r>
      <w:r w:rsidRPr="00934752">
        <w:rPr>
          <w:szCs w:val="24"/>
        </w:rPr>
        <w:t xml:space="preserve"> Tài liệu này sẽ trình bày cách sản phẩm dự kiến sẽ giúp cho Công ty X trong việc quản lý dự án và các yêu cầu quản lý liên quan. Nó sẽ phân tích cách sản phẩm có thể tối ưu hóa hiệu suất và hiệu quả trong việc quản lý dự án và các tài liệu liên quan.</w:t>
      </w:r>
    </w:p>
    <w:p w14:paraId="5B80C8FD" w14:textId="77777777" w:rsidR="00934752" w:rsidRPr="00934752" w:rsidRDefault="00934752" w:rsidP="00493AA1">
      <w:pPr>
        <w:numPr>
          <w:ilvl w:val="0"/>
          <w:numId w:val="21"/>
        </w:numPr>
        <w:ind w:left="1134" w:hanging="425"/>
        <w:rPr>
          <w:szCs w:val="24"/>
        </w:rPr>
      </w:pPr>
      <w:r w:rsidRPr="00934752">
        <w:rPr>
          <w:b/>
          <w:szCs w:val="24"/>
        </w:rPr>
        <w:t>Cho biết ai sẽ sử dụng phần mềm:</w:t>
      </w:r>
      <w:r w:rsidRPr="00934752">
        <w:rPr>
          <w:szCs w:val="24"/>
        </w:rPr>
        <w:t xml:space="preserve"> Tài liệu này sẽ xác định đối tượng dự định của sản phẩm, bao gồm các phòng ban, trung tâm và các cá nhân liên quan. Nó cũng sẽ mô tả cách họ sẽ sử dụng sản phẩm để quản lý dự án, milestones, releases và issues.</w:t>
      </w:r>
    </w:p>
    <w:p w14:paraId="76AB6A53" w14:textId="77777777" w:rsidR="00934752" w:rsidRPr="00934752" w:rsidRDefault="00934752" w:rsidP="00493AA1">
      <w:pPr>
        <w:numPr>
          <w:ilvl w:val="0"/>
          <w:numId w:val="21"/>
        </w:numPr>
        <w:ind w:left="1134" w:hanging="425"/>
        <w:rPr>
          <w:szCs w:val="24"/>
        </w:rPr>
      </w:pPr>
      <w:r w:rsidRPr="00934752">
        <w:rPr>
          <w:b/>
          <w:szCs w:val="24"/>
        </w:rPr>
        <w:t>Xem chi tiết nó sẽ giúp ích như thế nào đối với công việc của người dùng dự định:</w:t>
      </w:r>
      <w:r w:rsidRPr="00934752">
        <w:rPr>
          <w:szCs w:val="24"/>
        </w:rPr>
        <w:t xml:space="preserve"> Tài liệu này sẽ cung cấp một cái nhìn tổng quan về lợi ích mà người dùng dự định có thể thu được từ sản phẩm. Nó sẽ mô tả cụ thể cách sản phẩm sẽ cải thiện quy trình quản lý dự án, milestones, releases và issues, và cách nó sẽ giúp người dùng làm việc hiệu quả hơn.</w:t>
      </w:r>
    </w:p>
    <w:p w14:paraId="291AD8E1" w14:textId="7A63D6D0" w:rsidR="00934752" w:rsidRPr="00934752" w:rsidRDefault="00934752" w:rsidP="00934752">
      <w:pPr>
        <w:numPr>
          <w:ilvl w:val="0"/>
          <w:numId w:val="20"/>
        </w:numPr>
        <w:ind w:left="426" w:hanging="426"/>
        <w:rPr>
          <w:szCs w:val="24"/>
        </w:rPr>
      </w:pPr>
      <w:r w:rsidRPr="00934752">
        <w:rPr>
          <w:szCs w:val="24"/>
        </w:rPr>
        <w:t>Tóm lại, mục đích của tài liệu SRS này là cung cấp tổng quan chi tiết về sản phẩm phần mềm, các thông số và mục tiêu của nó. Nó sẽ giúp xác định cách sản phẩm này sẽ được sử dụng và cung cấp cơ sở để xây dựng các yêu cầu cụ thể và phát triển sản phẩm theo hướng phù hợp với nhu cầu của Công ty X.</w:t>
      </w:r>
    </w:p>
    <w:p w14:paraId="44C5387F" w14:textId="77777777" w:rsidR="00934752" w:rsidRPr="005D3163" w:rsidRDefault="00934752" w:rsidP="00C23C93">
      <w:pPr>
        <w:ind w:firstLine="720"/>
        <w:rPr>
          <w:szCs w:val="24"/>
        </w:rPr>
      </w:pPr>
    </w:p>
    <w:p w14:paraId="3B5F82FA" w14:textId="0595B33B" w:rsidR="00407604" w:rsidRDefault="00C23C93" w:rsidP="00407604">
      <w:pPr>
        <w:pStyle w:val="Heading2"/>
      </w:pPr>
      <w:bookmarkStart w:id="2" w:name="_Toc82891490"/>
      <w:r>
        <w:lastRenderedPageBreak/>
        <w:t>Phạm vi của tài liệu</w:t>
      </w:r>
      <w:bookmarkEnd w:id="2"/>
      <w:r w:rsidR="00FE2C60">
        <w:tab/>
      </w:r>
    </w:p>
    <w:p w14:paraId="667C4833" w14:textId="11F326BE" w:rsidR="00493AA1" w:rsidRDefault="00493AA1" w:rsidP="00493AA1">
      <w:pPr>
        <w:numPr>
          <w:ilvl w:val="0"/>
          <w:numId w:val="20"/>
        </w:numPr>
        <w:ind w:left="426" w:hanging="426"/>
        <w:rPr>
          <w:szCs w:val="24"/>
        </w:rPr>
      </w:pPr>
      <w:r w:rsidRPr="00493AA1">
        <w:rPr>
          <w:b/>
          <w:szCs w:val="24"/>
        </w:rPr>
        <w:t>Mục tiêu và mục tiêu chính:</w:t>
      </w:r>
      <w:r>
        <w:rPr>
          <w:szCs w:val="24"/>
        </w:rPr>
        <w:t xml:space="preserve"> </w:t>
      </w:r>
      <w:r w:rsidRPr="00493AA1">
        <w:rPr>
          <w:szCs w:val="24"/>
        </w:rPr>
        <w:t xml:space="preserve">Mục tiêu chính của tài liệu SRS này là cung cấp một hướng dẫn chi tiết về phạm </w:t>
      </w:r>
      <w:proofErr w:type="gramStart"/>
      <w:r w:rsidRPr="00493AA1">
        <w:rPr>
          <w:szCs w:val="24"/>
        </w:rPr>
        <w:t>vi</w:t>
      </w:r>
      <w:proofErr w:type="gramEnd"/>
      <w:r w:rsidRPr="00493AA1">
        <w:rPr>
          <w:szCs w:val="24"/>
        </w:rPr>
        <w:t xml:space="preserve"> và yêu cầu chức năng của phần mềm hệ thống quản lý dự án, milestones, releases, và issues. Mục tiêu này liên quan chặt chẽ đến mục tiêu cần đạt được của phần mềm, nhằm đảm bảo rằng sản phẩm sẽ đáp ứng một loạt các yêu cầu quản lý dự </w:t>
      </w:r>
      <w:proofErr w:type="gramStart"/>
      <w:r w:rsidRPr="00493AA1">
        <w:rPr>
          <w:szCs w:val="24"/>
        </w:rPr>
        <w:t>án</w:t>
      </w:r>
      <w:proofErr w:type="gramEnd"/>
      <w:r w:rsidRPr="00493AA1">
        <w:rPr>
          <w:szCs w:val="24"/>
        </w:rPr>
        <w:t xml:space="preserve"> của Công ty X.</w:t>
      </w:r>
    </w:p>
    <w:p w14:paraId="79355DA8" w14:textId="3C7C3070" w:rsidR="00493AA1" w:rsidRDefault="00493AA1" w:rsidP="00493AA1">
      <w:pPr>
        <w:numPr>
          <w:ilvl w:val="0"/>
          <w:numId w:val="20"/>
        </w:numPr>
        <w:ind w:left="426" w:hanging="426"/>
        <w:rPr>
          <w:szCs w:val="24"/>
        </w:rPr>
      </w:pPr>
      <w:r w:rsidRPr="00493AA1">
        <w:rPr>
          <w:b/>
          <w:bCs/>
          <w:szCs w:val="24"/>
        </w:rPr>
        <w:t xml:space="preserve">Phạm </w:t>
      </w:r>
      <w:proofErr w:type="gramStart"/>
      <w:r w:rsidRPr="00493AA1">
        <w:rPr>
          <w:b/>
          <w:bCs/>
          <w:szCs w:val="24"/>
        </w:rPr>
        <w:t>vi</w:t>
      </w:r>
      <w:proofErr w:type="gramEnd"/>
      <w:r w:rsidRPr="00493AA1">
        <w:rPr>
          <w:b/>
          <w:bCs/>
          <w:szCs w:val="24"/>
        </w:rPr>
        <w:t xml:space="preserve"> của phần mềm</w:t>
      </w:r>
      <w:r w:rsidRPr="00493AA1">
        <w:rPr>
          <w:b/>
          <w:szCs w:val="24"/>
        </w:rPr>
        <w:t>:</w:t>
      </w:r>
      <w:r w:rsidRPr="00493AA1">
        <w:rPr>
          <w:szCs w:val="24"/>
        </w:rPr>
        <w:t xml:space="preserve"> </w:t>
      </w:r>
      <w:r w:rsidRPr="00493AA1">
        <w:rPr>
          <w:szCs w:val="24"/>
        </w:rPr>
        <w:t>Phần mềm này được phát triển để hỗ trợ Công ty X trong việc quản lý dự án, milestones, releases và issues. Phạm vi của phần mềm bao gồm:</w:t>
      </w:r>
    </w:p>
    <w:p w14:paraId="27C119FA" w14:textId="77777777" w:rsidR="00493AA1" w:rsidRPr="00493AA1" w:rsidRDefault="00493AA1" w:rsidP="00493AA1">
      <w:pPr>
        <w:numPr>
          <w:ilvl w:val="0"/>
          <w:numId w:val="21"/>
        </w:numPr>
        <w:ind w:left="1134" w:hanging="425"/>
        <w:rPr>
          <w:szCs w:val="24"/>
        </w:rPr>
      </w:pPr>
      <w:r w:rsidRPr="00493AA1">
        <w:rPr>
          <w:b/>
          <w:szCs w:val="24"/>
        </w:rPr>
        <w:t>Quản lý thông tin dự án:</w:t>
      </w:r>
      <w:r w:rsidRPr="00493AA1">
        <w:rPr>
          <w:szCs w:val="24"/>
        </w:rPr>
        <w:t xml:space="preserve"> Phần mềm sẽ cho phép các thành viên dự </w:t>
      </w:r>
      <w:proofErr w:type="gramStart"/>
      <w:r w:rsidRPr="00493AA1">
        <w:rPr>
          <w:szCs w:val="24"/>
        </w:rPr>
        <w:t>án</w:t>
      </w:r>
      <w:proofErr w:type="gramEnd"/>
      <w:r w:rsidRPr="00493AA1">
        <w:rPr>
          <w:szCs w:val="24"/>
        </w:rPr>
        <w:t xml:space="preserve"> và phòng ban quản lý dự án tạo, chỉnh sửa và theo dõi thông tin về dự án, bao gồm các yếu tố như tiến độ, tài liệu, danh sách thành viên và trạng thái.</w:t>
      </w:r>
    </w:p>
    <w:p w14:paraId="360E64FC" w14:textId="77777777" w:rsidR="00493AA1" w:rsidRPr="00493AA1" w:rsidRDefault="00493AA1" w:rsidP="00493AA1">
      <w:pPr>
        <w:numPr>
          <w:ilvl w:val="0"/>
          <w:numId w:val="21"/>
        </w:numPr>
        <w:ind w:left="1134" w:hanging="425"/>
        <w:rPr>
          <w:szCs w:val="24"/>
        </w:rPr>
      </w:pPr>
      <w:r w:rsidRPr="00493AA1">
        <w:rPr>
          <w:b/>
          <w:szCs w:val="24"/>
        </w:rPr>
        <w:t xml:space="preserve">Quản lý milestones: </w:t>
      </w:r>
      <w:r w:rsidRPr="00493AA1">
        <w:rPr>
          <w:szCs w:val="24"/>
        </w:rPr>
        <w:t xml:space="preserve">Hệ thống sẽ hỗ trợ tạo, quản lý và </w:t>
      </w:r>
      <w:proofErr w:type="gramStart"/>
      <w:r w:rsidRPr="00493AA1">
        <w:rPr>
          <w:szCs w:val="24"/>
        </w:rPr>
        <w:t>theo</w:t>
      </w:r>
      <w:proofErr w:type="gramEnd"/>
      <w:r w:rsidRPr="00493AA1">
        <w:rPr>
          <w:szCs w:val="24"/>
        </w:rPr>
        <w:t xml:space="preserve"> dõi các milestones của các dự án. Milestones là các bước quan trọng trong quá trình phát triển dự án và phải được </w:t>
      </w:r>
      <w:proofErr w:type="gramStart"/>
      <w:r w:rsidRPr="00493AA1">
        <w:rPr>
          <w:szCs w:val="24"/>
        </w:rPr>
        <w:t>theo</w:t>
      </w:r>
      <w:proofErr w:type="gramEnd"/>
      <w:r w:rsidRPr="00493AA1">
        <w:rPr>
          <w:szCs w:val="24"/>
        </w:rPr>
        <w:t xml:space="preserve"> dõi cẩn thận.</w:t>
      </w:r>
    </w:p>
    <w:p w14:paraId="6144F73B" w14:textId="77777777" w:rsidR="00493AA1" w:rsidRPr="00493AA1" w:rsidRDefault="00493AA1" w:rsidP="00493AA1">
      <w:pPr>
        <w:numPr>
          <w:ilvl w:val="0"/>
          <w:numId w:val="21"/>
        </w:numPr>
        <w:ind w:left="1134" w:hanging="425"/>
        <w:rPr>
          <w:szCs w:val="24"/>
        </w:rPr>
      </w:pPr>
      <w:r w:rsidRPr="00493AA1">
        <w:rPr>
          <w:b/>
          <w:szCs w:val="24"/>
        </w:rPr>
        <w:t xml:space="preserve">Quản lý releases: </w:t>
      </w:r>
      <w:r w:rsidRPr="00493AA1">
        <w:rPr>
          <w:szCs w:val="24"/>
        </w:rPr>
        <w:t>Phần mềm sẽ cho phép tạo và quản lý các phiên bản phát hành (releases) của dự án. Điều này giúp đảm bảo rằng sản phẩm cuối cùng được phát triển và triển khai một cách có hệ thống.</w:t>
      </w:r>
    </w:p>
    <w:p w14:paraId="47A466AC" w14:textId="7836C6E2" w:rsidR="00493AA1" w:rsidRDefault="00493AA1" w:rsidP="00493AA1">
      <w:pPr>
        <w:numPr>
          <w:ilvl w:val="0"/>
          <w:numId w:val="21"/>
        </w:numPr>
        <w:ind w:left="1134" w:hanging="425"/>
        <w:rPr>
          <w:szCs w:val="24"/>
        </w:rPr>
      </w:pPr>
      <w:r w:rsidRPr="00493AA1">
        <w:rPr>
          <w:b/>
          <w:szCs w:val="24"/>
        </w:rPr>
        <w:t xml:space="preserve">Quản lý issues: </w:t>
      </w:r>
      <w:r w:rsidRPr="00493AA1">
        <w:rPr>
          <w:szCs w:val="24"/>
        </w:rPr>
        <w:t xml:space="preserve">Phần mềm sẽ hỗ trợ tạo, ghi nhận và </w:t>
      </w:r>
      <w:proofErr w:type="gramStart"/>
      <w:r w:rsidRPr="00493AA1">
        <w:rPr>
          <w:szCs w:val="24"/>
        </w:rPr>
        <w:t>theo</w:t>
      </w:r>
      <w:proofErr w:type="gramEnd"/>
      <w:r w:rsidRPr="00493AA1">
        <w:rPr>
          <w:szCs w:val="24"/>
        </w:rPr>
        <w:t xml:space="preserve"> dõi các vấn đề (issues) liên quan đến dự án. Các thành viên có quyền truy cập để xem và quản lý issues </w:t>
      </w:r>
      <w:proofErr w:type="gramStart"/>
      <w:r w:rsidRPr="00493AA1">
        <w:rPr>
          <w:szCs w:val="24"/>
        </w:rPr>
        <w:t>theo</w:t>
      </w:r>
      <w:proofErr w:type="gramEnd"/>
      <w:r w:rsidRPr="00493AA1">
        <w:rPr>
          <w:szCs w:val="24"/>
        </w:rPr>
        <w:t xml:space="preserve"> cấp bậc và quyền truy cập tương ứng.</w:t>
      </w:r>
    </w:p>
    <w:p w14:paraId="6878CBC7" w14:textId="356AC207" w:rsidR="00493AA1" w:rsidRDefault="00493AA1" w:rsidP="00493AA1">
      <w:pPr>
        <w:numPr>
          <w:ilvl w:val="0"/>
          <w:numId w:val="20"/>
        </w:numPr>
        <w:ind w:left="426" w:hanging="426"/>
        <w:rPr>
          <w:szCs w:val="24"/>
        </w:rPr>
      </w:pPr>
      <w:r w:rsidRPr="00493AA1">
        <w:rPr>
          <w:b/>
          <w:szCs w:val="24"/>
        </w:rPr>
        <w:t>Giá trị mà tài liệu sẽ cung cấp:</w:t>
      </w:r>
      <w:r>
        <w:rPr>
          <w:szCs w:val="24"/>
        </w:rPr>
        <w:t xml:space="preserve"> </w:t>
      </w:r>
      <w:r w:rsidRPr="00493AA1">
        <w:rPr>
          <w:szCs w:val="24"/>
        </w:rPr>
        <w:t xml:space="preserve">Tài liệu này cung cấp giá trị bằng cách giúp người đọc hiểu rõ rõ hơn về phạm </w:t>
      </w:r>
      <w:proofErr w:type="gramStart"/>
      <w:r w:rsidRPr="00493AA1">
        <w:rPr>
          <w:szCs w:val="24"/>
        </w:rPr>
        <w:t>vi</w:t>
      </w:r>
      <w:proofErr w:type="gramEnd"/>
      <w:r w:rsidRPr="00493AA1">
        <w:rPr>
          <w:szCs w:val="24"/>
        </w:rPr>
        <w:t xml:space="preserve"> và yêu cầu của phần mềm, đặc biệt là trong việc quản lý dự án, milestones, releases và issues. Nó giúp người đọc xác định cách sản phẩm sẽ giúp cải thiện hiệu suất và quy trình làm việc của họ. Tài liệu này sẽ là cơ sở cho việc xây dựng, triển khai và sử dụng sản phẩm một cách hiệu quả.</w:t>
      </w:r>
    </w:p>
    <w:p w14:paraId="17BBA55B" w14:textId="165668A5" w:rsidR="00493AA1" w:rsidRPr="00493AA1" w:rsidRDefault="00493AA1" w:rsidP="00493AA1">
      <w:pPr>
        <w:numPr>
          <w:ilvl w:val="0"/>
          <w:numId w:val="20"/>
        </w:numPr>
        <w:ind w:left="426" w:hanging="426"/>
        <w:rPr>
          <w:szCs w:val="24"/>
        </w:rPr>
      </w:pPr>
      <w:r w:rsidRPr="00493AA1">
        <w:rPr>
          <w:b/>
          <w:bCs/>
          <w:szCs w:val="24"/>
        </w:rPr>
        <w:t>Chi phí phát triển và thời gian cần thiết:</w:t>
      </w:r>
      <w:r>
        <w:rPr>
          <w:bCs/>
          <w:szCs w:val="24"/>
        </w:rPr>
        <w:t xml:space="preserve"> </w:t>
      </w:r>
      <w:r w:rsidRPr="00493AA1">
        <w:rPr>
          <w:szCs w:val="24"/>
        </w:rPr>
        <w:t xml:space="preserve">Chi phí phát triển và thời gian cần thiết để phát triển phần mềm sẽ được xác định sau khi xác định rõ yêu cầu cụ thể trong tài liệu này. </w:t>
      </w:r>
      <w:r w:rsidR="007F7127">
        <w:rPr>
          <w:szCs w:val="24"/>
        </w:rPr>
        <w:t xml:space="preserve">Tài liệu </w:t>
      </w:r>
      <w:r w:rsidRPr="00493AA1">
        <w:rPr>
          <w:szCs w:val="24"/>
        </w:rPr>
        <w:t>SRS này sẽ là cơ sở để thực hiện ước tính chi phí và lập kế hoạch phát triển dự án, bao gồm việc xác định tài nguyên cần thiết và lịch trình dự kiến.</w:t>
      </w:r>
    </w:p>
    <w:p w14:paraId="4B2B3373" w14:textId="5B6F4B7B" w:rsidR="008C7E96" w:rsidRDefault="00FE2C60">
      <w:pPr>
        <w:pStyle w:val="Heading2"/>
      </w:pPr>
      <w:bookmarkStart w:id="3" w:name="_Toc82891491"/>
      <w:r>
        <w:lastRenderedPageBreak/>
        <w:t>Các định nghĩa và các từ viết tắt</w:t>
      </w:r>
      <w:bookmarkEnd w:id="3"/>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7655"/>
      </w:tblGrid>
      <w:tr w:rsidR="007F7127" w14:paraId="50AFF0C4" w14:textId="77777777" w:rsidTr="002051BB">
        <w:tc>
          <w:tcPr>
            <w:tcW w:w="2552" w:type="dxa"/>
            <w:shd w:val="clear" w:color="auto" w:fill="auto"/>
          </w:tcPr>
          <w:p w14:paraId="098C5E21" w14:textId="18F6663F" w:rsidR="007F7127" w:rsidRPr="002051BB" w:rsidRDefault="007F7127" w:rsidP="002051BB">
            <w:pPr>
              <w:jc w:val="center"/>
              <w:rPr>
                <w:b/>
                <w:bCs/>
                <w:szCs w:val="24"/>
              </w:rPr>
            </w:pPr>
            <w:r w:rsidRPr="002051BB">
              <w:rPr>
                <w:b/>
                <w:bCs/>
                <w:szCs w:val="24"/>
              </w:rPr>
              <w:t>Từ viết tắt/Định nghĩa</w:t>
            </w:r>
          </w:p>
        </w:tc>
        <w:tc>
          <w:tcPr>
            <w:tcW w:w="7655" w:type="dxa"/>
            <w:shd w:val="clear" w:color="auto" w:fill="auto"/>
          </w:tcPr>
          <w:p w14:paraId="6903C52B" w14:textId="5A89E19C" w:rsidR="007F7127" w:rsidRPr="002051BB" w:rsidRDefault="007F7127" w:rsidP="002051BB">
            <w:pPr>
              <w:jc w:val="center"/>
              <w:rPr>
                <w:b/>
              </w:rPr>
            </w:pPr>
            <w:r w:rsidRPr="002051BB">
              <w:rPr>
                <w:b/>
              </w:rPr>
              <w:t>Mô tả</w:t>
            </w:r>
          </w:p>
        </w:tc>
      </w:tr>
      <w:tr w:rsidR="007F7127" w14:paraId="08E3A0DC" w14:textId="77777777" w:rsidTr="002051BB">
        <w:tc>
          <w:tcPr>
            <w:tcW w:w="2552" w:type="dxa"/>
            <w:shd w:val="clear" w:color="auto" w:fill="auto"/>
          </w:tcPr>
          <w:p w14:paraId="08B4697F" w14:textId="3FBD3EF3" w:rsidR="007F7127" w:rsidRDefault="007F7127" w:rsidP="00FE2C60">
            <w:r>
              <w:t>SRS</w:t>
            </w:r>
          </w:p>
        </w:tc>
        <w:tc>
          <w:tcPr>
            <w:tcW w:w="7655" w:type="dxa"/>
            <w:shd w:val="clear" w:color="auto" w:fill="auto"/>
          </w:tcPr>
          <w:p w14:paraId="0C3FDBE5" w14:textId="52C9791B" w:rsidR="007F7127" w:rsidRDefault="007F7127" w:rsidP="007F7127">
            <w:r w:rsidRPr="002051BB">
              <w:rPr>
                <w:szCs w:val="24"/>
              </w:rPr>
              <w:t>Tài liệu đặc tả yêu cầu (Software Requirements Specification). Là tài liệu mô tả yêu cầu chức năng và phi chức năng của phần mềm.</w:t>
            </w:r>
          </w:p>
        </w:tc>
      </w:tr>
      <w:tr w:rsidR="007F7127" w14:paraId="0C227F22" w14:textId="77777777" w:rsidTr="002051BB">
        <w:tc>
          <w:tcPr>
            <w:tcW w:w="2552" w:type="dxa"/>
            <w:shd w:val="clear" w:color="auto" w:fill="auto"/>
          </w:tcPr>
          <w:p w14:paraId="53FDBB3F" w14:textId="2BD1C976" w:rsidR="007F7127" w:rsidRDefault="007F7127" w:rsidP="00FE2C60">
            <w:r>
              <w:t>Hệ thống quản lý dự án</w:t>
            </w:r>
          </w:p>
        </w:tc>
        <w:tc>
          <w:tcPr>
            <w:tcW w:w="7655" w:type="dxa"/>
            <w:shd w:val="clear" w:color="auto" w:fill="auto"/>
          </w:tcPr>
          <w:p w14:paraId="48053DD9" w14:textId="2E4AAB7B" w:rsidR="007F7127" w:rsidRDefault="007F7127" w:rsidP="00FE2C60">
            <w:r w:rsidRPr="002051BB">
              <w:rPr>
                <w:szCs w:val="24"/>
              </w:rPr>
              <w:t xml:space="preserve">Phần mềm được phát triển để quản lý các dự </w:t>
            </w:r>
            <w:proofErr w:type="gramStart"/>
            <w:r w:rsidRPr="002051BB">
              <w:rPr>
                <w:szCs w:val="24"/>
              </w:rPr>
              <w:t>án</w:t>
            </w:r>
            <w:proofErr w:type="gramEnd"/>
            <w:r w:rsidRPr="002051BB">
              <w:rPr>
                <w:szCs w:val="24"/>
              </w:rPr>
              <w:t xml:space="preserve"> trong công ty, bao gồm </w:t>
            </w:r>
            <w:r w:rsidR="00E452BF" w:rsidRPr="002051BB">
              <w:rPr>
                <w:szCs w:val="24"/>
              </w:rPr>
              <w:t xml:space="preserve">việc quản lý </w:t>
            </w:r>
            <w:r w:rsidRPr="002051BB">
              <w:rPr>
                <w:szCs w:val="24"/>
              </w:rPr>
              <w:t>milestones, releases và issues.</w:t>
            </w:r>
          </w:p>
        </w:tc>
      </w:tr>
      <w:tr w:rsidR="007F7127" w14:paraId="77A08AD7" w14:textId="77777777" w:rsidTr="002051BB">
        <w:tc>
          <w:tcPr>
            <w:tcW w:w="2552" w:type="dxa"/>
            <w:shd w:val="clear" w:color="auto" w:fill="auto"/>
          </w:tcPr>
          <w:p w14:paraId="2273F1E7" w14:textId="3B0FE702" w:rsidR="007F7127" w:rsidRDefault="007F7127" w:rsidP="00FE2C60">
            <w:r>
              <w:t>Milestones</w:t>
            </w:r>
          </w:p>
        </w:tc>
        <w:tc>
          <w:tcPr>
            <w:tcW w:w="7655" w:type="dxa"/>
            <w:shd w:val="clear" w:color="auto" w:fill="auto"/>
          </w:tcPr>
          <w:p w14:paraId="5513E762" w14:textId="279D3666" w:rsidR="007F7127" w:rsidRDefault="007F7127" w:rsidP="00E452BF">
            <w:r w:rsidRPr="002051BB">
              <w:rPr>
                <w:szCs w:val="24"/>
              </w:rPr>
              <w:t>Các bước quan trọng hoặc mốc thời gian quan trọng trong quá trình phát triển dự án.</w:t>
            </w:r>
          </w:p>
        </w:tc>
      </w:tr>
      <w:tr w:rsidR="007F7127" w14:paraId="268F564F" w14:textId="77777777" w:rsidTr="002051BB">
        <w:tc>
          <w:tcPr>
            <w:tcW w:w="2552" w:type="dxa"/>
            <w:shd w:val="clear" w:color="auto" w:fill="auto"/>
          </w:tcPr>
          <w:p w14:paraId="64FB5E0D" w14:textId="7C5BE5FE" w:rsidR="007F7127" w:rsidRDefault="007F7127" w:rsidP="00FE2C60">
            <w:r>
              <w:t>Releases</w:t>
            </w:r>
          </w:p>
        </w:tc>
        <w:tc>
          <w:tcPr>
            <w:tcW w:w="7655" w:type="dxa"/>
            <w:shd w:val="clear" w:color="auto" w:fill="auto"/>
          </w:tcPr>
          <w:p w14:paraId="1A5413FB" w14:textId="28B929E5" w:rsidR="007F7127" w:rsidRDefault="007F7127" w:rsidP="00FE2C60">
            <w:r w:rsidRPr="002051BB">
              <w:rPr>
                <w:szCs w:val="24"/>
              </w:rPr>
              <w:t xml:space="preserve">Phiên bản phát hành của </w:t>
            </w:r>
            <w:r w:rsidR="00E452BF" w:rsidRPr="002051BB">
              <w:rPr>
                <w:szCs w:val="24"/>
              </w:rPr>
              <w:t xml:space="preserve">sản phẩm / </w:t>
            </w:r>
            <w:r w:rsidRPr="002051BB">
              <w:rPr>
                <w:szCs w:val="24"/>
              </w:rPr>
              <w:t>phần mềm, thường đánh dấu các bản cập nhật hoặc phiên bản mới.</w:t>
            </w:r>
          </w:p>
        </w:tc>
      </w:tr>
      <w:tr w:rsidR="007F7127" w14:paraId="0BAC7CD6" w14:textId="77777777" w:rsidTr="002051BB">
        <w:tc>
          <w:tcPr>
            <w:tcW w:w="2552" w:type="dxa"/>
            <w:shd w:val="clear" w:color="auto" w:fill="auto"/>
          </w:tcPr>
          <w:p w14:paraId="63EECB2C" w14:textId="7D15C657" w:rsidR="007F7127" w:rsidRDefault="007F7127" w:rsidP="00FE2C60">
            <w:r>
              <w:t>Issues</w:t>
            </w:r>
          </w:p>
        </w:tc>
        <w:tc>
          <w:tcPr>
            <w:tcW w:w="7655" w:type="dxa"/>
            <w:shd w:val="clear" w:color="auto" w:fill="auto"/>
          </w:tcPr>
          <w:p w14:paraId="5AF532D8" w14:textId="523C02FC" w:rsidR="007F7127" w:rsidRPr="002051BB" w:rsidRDefault="007F7127" w:rsidP="00FE2C60">
            <w:pPr>
              <w:rPr>
                <w:szCs w:val="24"/>
              </w:rPr>
            </w:pPr>
            <w:r w:rsidRPr="002051BB">
              <w:rPr>
                <w:szCs w:val="24"/>
              </w:rPr>
              <w:t>Các vấn đề hoặc sự cố được ghi nhận và theo dõi trong quá trình quản lý dự án.</w:t>
            </w:r>
          </w:p>
        </w:tc>
      </w:tr>
      <w:tr w:rsidR="007F7127" w14:paraId="07FCC700" w14:textId="77777777" w:rsidTr="002051BB">
        <w:tc>
          <w:tcPr>
            <w:tcW w:w="2552" w:type="dxa"/>
            <w:shd w:val="clear" w:color="auto" w:fill="auto"/>
          </w:tcPr>
          <w:p w14:paraId="733DD496" w14:textId="50E7D86E" w:rsidR="007F7127" w:rsidRDefault="007F7127" w:rsidP="00FE2C60">
            <w:r>
              <w:t>Người sử dụng</w:t>
            </w:r>
          </w:p>
        </w:tc>
        <w:tc>
          <w:tcPr>
            <w:tcW w:w="7655" w:type="dxa"/>
            <w:shd w:val="clear" w:color="auto" w:fill="auto"/>
          </w:tcPr>
          <w:p w14:paraId="26117D33" w14:textId="2E1DD648" w:rsidR="007F7127" w:rsidRDefault="007F7127" w:rsidP="00FE2C60">
            <w:r w:rsidRPr="002051BB">
              <w:rPr>
                <w:szCs w:val="24"/>
              </w:rPr>
              <w:t>Các cá nhân hoặc phòng ban trong Công ty X sử dụng hệ thống để quản lý dự án.</w:t>
            </w:r>
          </w:p>
        </w:tc>
      </w:tr>
      <w:tr w:rsidR="007F7127" w14:paraId="1C91D8D8" w14:textId="77777777" w:rsidTr="002051BB">
        <w:tc>
          <w:tcPr>
            <w:tcW w:w="2552" w:type="dxa"/>
            <w:shd w:val="clear" w:color="auto" w:fill="auto"/>
          </w:tcPr>
          <w:p w14:paraId="076B0AB1" w14:textId="296A9234" w:rsidR="007F7127" w:rsidRDefault="007F7127" w:rsidP="00FE2C60">
            <w:r>
              <w:t>Quyền truy cập</w:t>
            </w:r>
          </w:p>
        </w:tc>
        <w:tc>
          <w:tcPr>
            <w:tcW w:w="7655" w:type="dxa"/>
            <w:shd w:val="clear" w:color="auto" w:fill="auto"/>
          </w:tcPr>
          <w:p w14:paraId="3085EAEA" w14:textId="3A0CC7AD" w:rsidR="007F7127" w:rsidRDefault="007F7127" w:rsidP="00FE2C60">
            <w:r w:rsidRPr="002051BB">
              <w:rPr>
                <w:szCs w:val="24"/>
              </w:rPr>
              <w:t>Khả năng của người dùng thực hiện các hành động cụ thể trên hệ thống, như xem, chỉnh sửa hoặc quản lý thông tin.</w:t>
            </w:r>
          </w:p>
        </w:tc>
      </w:tr>
    </w:tbl>
    <w:p w14:paraId="04893357" w14:textId="199E5754" w:rsidR="008C7E96" w:rsidRDefault="00FE2C60" w:rsidP="00E452BF">
      <w:pPr>
        <w:pStyle w:val="Heading2"/>
        <w:spacing w:before="240"/>
      </w:pPr>
      <w:bookmarkStart w:id="4" w:name="_Toc82891492"/>
      <w:r>
        <w:t>Tham khảo</w:t>
      </w:r>
      <w:bookmarkEnd w:id="4"/>
    </w:p>
    <w:p w14:paraId="1E8330AD" w14:textId="045FF9F6" w:rsidR="00E06730" w:rsidRDefault="00E452BF" w:rsidP="00E452BF">
      <w:pPr>
        <w:numPr>
          <w:ilvl w:val="0"/>
          <w:numId w:val="20"/>
        </w:numPr>
        <w:ind w:left="426" w:hanging="426"/>
        <w:rPr>
          <w:szCs w:val="24"/>
        </w:rPr>
      </w:pPr>
      <w:proofErr w:type="gramStart"/>
      <w:r w:rsidRPr="00E452BF">
        <w:rPr>
          <w:szCs w:val="24"/>
        </w:rPr>
        <w:t>Phần này cung cấp danh sách những nguồn tài liệu và tài liệu tham khảo đã được sử dụng để hoàn thiện tài liệu SRS.</w:t>
      </w:r>
      <w:proofErr w:type="gramEnd"/>
      <w:r w:rsidRPr="00E452BF">
        <w:rPr>
          <w:szCs w:val="24"/>
        </w:rPr>
        <w:t xml:space="preserve"> Tài liệu tham khảo bao gồm các nguồn sau:</w:t>
      </w:r>
    </w:p>
    <w:p w14:paraId="160CBF4F" w14:textId="77777777" w:rsidR="00E452BF" w:rsidRPr="00E452BF" w:rsidRDefault="00E452BF" w:rsidP="00E452BF">
      <w:pPr>
        <w:numPr>
          <w:ilvl w:val="0"/>
          <w:numId w:val="21"/>
        </w:numPr>
        <w:ind w:left="1134" w:hanging="425"/>
        <w:rPr>
          <w:szCs w:val="24"/>
        </w:rPr>
      </w:pPr>
      <w:r w:rsidRPr="00E452BF">
        <w:rPr>
          <w:b/>
          <w:szCs w:val="24"/>
        </w:rPr>
        <w:t xml:space="preserve">IEEE </w:t>
      </w:r>
      <w:proofErr w:type="gramStart"/>
      <w:r w:rsidRPr="00E452BF">
        <w:rPr>
          <w:b/>
          <w:szCs w:val="24"/>
        </w:rPr>
        <w:t>Std</w:t>
      </w:r>
      <w:proofErr w:type="gramEnd"/>
      <w:r w:rsidRPr="00E452BF">
        <w:rPr>
          <w:b/>
          <w:szCs w:val="24"/>
        </w:rPr>
        <w:t xml:space="preserve"> 830-1998 - IEEE Recommended Practice for Software Requirements Specifications:</w:t>
      </w:r>
      <w:r w:rsidRPr="00E452BF">
        <w:rPr>
          <w:szCs w:val="24"/>
        </w:rPr>
        <w:t xml:space="preserve"> Đây là một tài liệu chuẩn về cách viết tài liệu đặc tả yêu cầu phần mềm và đã được tham khảo để đảm bảo tính chính xác và đồng nhất trong việc xây dựng tài liệu SRS này.</w:t>
      </w:r>
    </w:p>
    <w:p w14:paraId="0213F45F" w14:textId="77777777" w:rsidR="00E452BF" w:rsidRPr="00E452BF" w:rsidRDefault="00E452BF" w:rsidP="00E452BF">
      <w:pPr>
        <w:numPr>
          <w:ilvl w:val="0"/>
          <w:numId w:val="21"/>
        </w:numPr>
        <w:ind w:left="1134" w:hanging="425"/>
        <w:rPr>
          <w:szCs w:val="24"/>
        </w:rPr>
      </w:pPr>
      <w:r w:rsidRPr="00E452BF">
        <w:rPr>
          <w:b/>
          <w:szCs w:val="24"/>
        </w:rPr>
        <w:t>Tài liệu về phần mềm GitLab:</w:t>
      </w:r>
      <w:r w:rsidRPr="00E452BF">
        <w:rPr>
          <w:szCs w:val="24"/>
        </w:rPr>
        <w:t xml:space="preserve"> Tài liệu chính thức và tài liệu hướng dẫn từ GitLab đã được sử dụng để hiểu rõ về các tính năng và khả năng của GitLab, là một nguồn tài liệu quan trọng trong việc xây dựng hệ thống quản lý dự án.</w:t>
      </w:r>
    </w:p>
    <w:p w14:paraId="62E0564A" w14:textId="2AA9F8B5" w:rsidR="00E06730" w:rsidRPr="00E452BF" w:rsidRDefault="00E452BF" w:rsidP="00E452BF">
      <w:pPr>
        <w:numPr>
          <w:ilvl w:val="0"/>
          <w:numId w:val="21"/>
        </w:numPr>
        <w:ind w:left="1134" w:hanging="425"/>
        <w:rPr>
          <w:szCs w:val="24"/>
        </w:rPr>
      </w:pPr>
      <w:bookmarkStart w:id="5" w:name="_GoBack"/>
      <w:r w:rsidRPr="00E452BF">
        <w:rPr>
          <w:b/>
          <w:szCs w:val="24"/>
        </w:rPr>
        <w:t>Tài liệu về quy trình phát triển phần mềm:</w:t>
      </w:r>
      <w:r w:rsidRPr="00E452BF">
        <w:rPr>
          <w:szCs w:val="24"/>
        </w:rPr>
        <w:t xml:space="preserve"> </w:t>
      </w:r>
      <w:bookmarkEnd w:id="5"/>
      <w:r w:rsidRPr="00E452BF">
        <w:rPr>
          <w:szCs w:val="24"/>
        </w:rPr>
        <w:t xml:space="preserve">Tài liệu về quy trình phát triển phần mềm, bao gồm Agile, Scrum, và các quy trình phát triển phần mềm khác, đã được sử dụng để </w:t>
      </w:r>
      <w:r w:rsidRPr="00E452BF">
        <w:rPr>
          <w:szCs w:val="24"/>
        </w:rPr>
        <w:lastRenderedPageBreak/>
        <w:t xml:space="preserve">hiểu cách sản phẩm có thể tích hợp với các quy trình đã tồn tại. </w:t>
      </w:r>
    </w:p>
    <w:p w14:paraId="32B2C416" w14:textId="102A02B6" w:rsidR="008C7E96" w:rsidRDefault="006C48E9">
      <w:pPr>
        <w:pStyle w:val="Heading1"/>
      </w:pPr>
      <w:bookmarkStart w:id="6" w:name="_Toc82891493"/>
      <w:r>
        <w:t xml:space="preserve">Tổng quan </w:t>
      </w:r>
      <w:r w:rsidR="00E6364B">
        <w:t>hệ thống và đặc tả chức năng</w:t>
      </w:r>
      <w:bookmarkEnd w:id="6"/>
    </w:p>
    <w:p w14:paraId="0F1946CE" w14:textId="3D57F548" w:rsidR="00C46FC6" w:rsidRDefault="006C48E9" w:rsidP="006C48E9">
      <w:pPr>
        <w:autoSpaceDE w:val="0"/>
        <w:autoSpaceDN w:val="0"/>
        <w:adjustRightInd w:val="0"/>
        <w:ind w:left="720"/>
      </w:pPr>
      <w:r w:rsidRPr="006C48E9">
        <w:t>Phần này của SRS mô tả các yếu tố chung ảnh hưởng đến sản phẩm và các yêu cầu của nó.</w:t>
      </w:r>
    </w:p>
    <w:p w14:paraId="1ABB470E" w14:textId="04ACE375" w:rsidR="006C48E9" w:rsidRDefault="006C48E9" w:rsidP="006C48E9">
      <w:pPr>
        <w:autoSpaceDE w:val="0"/>
        <w:autoSpaceDN w:val="0"/>
        <w:adjustRightInd w:val="0"/>
        <w:ind w:firstLine="720"/>
      </w:pPr>
      <w:r>
        <w:t>Bây giờ chúng ta có thể đi vào chi tiết. Phần này vẫn không phải là tổng quan kỹ thuật thuần túy, mà nó hướng đến việc xác định các khía cạnh nghiệp vụ (business) và khả năng sử dụng chính của dự án. Bạn có thể muốn mô tả những thứ như:</w:t>
      </w:r>
    </w:p>
    <w:p w14:paraId="5F22D43C" w14:textId="7120870B" w:rsidR="006C48E9" w:rsidRDefault="006C48E9" w:rsidP="006C48E9">
      <w:pPr>
        <w:numPr>
          <w:ilvl w:val="0"/>
          <w:numId w:val="14"/>
        </w:numPr>
        <w:autoSpaceDE w:val="0"/>
        <w:autoSpaceDN w:val="0"/>
        <w:adjustRightInd w:val="0"/>
      </w:pPr>
      <w:r>
        <w:t>Có sản phẩm cạnh tranh trên thị trường không?</w:t>
      </w:r>
    </w:p>
    <w:p w14:paraId="5634FB1B" w14:textId="63EE9383" w:rsidR="006C48E9" w:rsidRDefault="006C48E9" w:rsidP="006C48E9">
      <w:pPr>
        <w:numPr>
          <w:ilvl w:val="0"/>
          <w:numId w:val="14"/>
        </w:numPr>
        <w:autoSpaceDE w:val="0"/>
        <w:autoSpaceDN w:val="0"/>
        <w:adjustRightInd w:val="0"/>
      </w:pPr>
      <w:r>
        <w:t>Người dùng chính xác là ai?</w:t>
      </w:r>
    </w:p>
    <w:p w14:paraId="49921792" w14:textId="5766F889" w:rsidR="006C48E9" w:rsidRDefault="006C48E9" w:rsidP="006C48E9">
      <w:pPr>
        <w:numPr>
          <w:ilvl w:val="0"/>
          <w:numId w:val="14"/>
        </w:numPr>
        <w:autoSpaceDE w:val="0"/>
        <w:autoSpaceDN w:val="0"/>
        <w:adjustRightInd w:val="0"/>
      </w:pPr>
      <w:r>
        <w:t>Họ sẽ sử dụng phần mềm như thế nào?</w:t>
      </w:r>
    </w:p>
    <w:p w14:paraId="72699EB3" w14:textId="3DFBE1B9" w:rsidR="006C48E9" w:rsidRDefault="006C48E9" w:rsidP="006C48E9">
      <w:pPr>
        <w:numPr>
          <w:ilvl w:val="0"/>
          <w:numId w:val="14"/>
        </w:numPr>
        <w:autoSpaceDE w:val="0"/>
        <w:autoSpaceDN w:val="0"/>
        <w:adjustRightInd w:val="0"/>
      </w:pPr>
      <w:r>
        <w:t>Cân nhắc quan trọng (ví dụ: nếu phần mềm mới nên tích hợp với cơ sở hạ tầng cũ)</w:t>
      </w:r>
    </w:p>
    <w:p w14:paraId="1F388819" w14:textId="2F99BBD7" w:rsidR="006C48E9" w:rsidRPr="006C48E9" w:rsidRDefault="006C48E9" w:rsidP="006C48E9">
      <w:pPr>
        <w:ind w:firstLine="720"/>
        <w:rPr>
          <w:szCs w:val="24"/>
        </w:rPr>
      </w:pPr>
      <w:r>
        <w:rPr>
          <w:szCs w:val="24"/>
        </w:rPr>
        <w:t>Phần này còn</w:t>
      </w:r>
      <w:r w:rsidRPr="006C48E9">
        <w:rPr>
          <w:szCs w:val="24"/>
        </w:rPr>
        <w:t xml:space="preserve"> bao gồm tuyên bố về vấn đề mà hệ thống hiện tại đang gặp phải, điều này </w:t>
      </w:r>
      <w:r>
        <w:rPr>
          <w:szCs w:val="24"/>
        </w:rPr>
        <w:t>khiến người dung gặp khó khan như thế nào</w:t>
      </w:r>
      <w:r w:rsidRPr="006C48E9">
        <w:rPr>
          <w:szCs w:val="24"/>
        </w:rPr>
        <w:t>. Nó còn chứa danh sách các bên liên quan và người sử dụng giải pháp được đề xuất. Nó cũng minh họa nhu cầu và mong muốn của các bên liên quan đã được xác định. Nó liệt kê thêm và mô tả ngắn gọn các tính năng chính và mô tả ngắn gọn về từng hệ thống được đề xuất.</w:t>
      </w:r>
    </w:p>
    <w:p w14:paraId="30B1D142" w14:textId="182AF6BD" w:rsidR="00644FC6" w:rsidRPr="006C48E9" w:rsidRDefault="006C48E9" w:rsidP="006C48E9">
      <w:pPr>
        <w:ind w:firstLine="720"/>
        <w:rPr>
          <w:color w:val="7030A0"/>
          <w:szCs w:val="24"/>
        </w:rPr>
      </w:pPr>
      <w:r w:rsidRPr="006C48E9">
        <w:rPr>
          <w:color w:val="7030A0"/>
          <w:szCs w:val="24"/>
        </w:rPr>
        <w:t xml:space="preserve">SRS sau đây chứa quan điểm chi tiết về sản phẩm từ các bên liên quan khác nhau. Nó cung cấp các chức năng sản phẩm chi tiết của </w:t>
      </w:r>
      <w:r>
        <w:rPr>
          <w:color w:val="7030A0"/>
          <w:szCs w:val="24"/>
        </w:rPr>
        <w:t>hệ thống xuất bản</w:t>
      </w:r>
      <w:r w:rsidRPr="006C48E9">
        <w:rPr>
          <w:color w:val="7030A0"/>
          <w:szCs w:val="24"/>
        </w:rPr>
        <w:t xml:space="preserve"> với các đặc điểm người dùng được phép, các ràng buộc, giả định và phụ thuộc và các tập con yêu cầu.</w:t>
      </w:r>
    </w:p>
    <w:p w14:paraId="30B5A8DE" w14:textId="0BA457A0" w:rsidR="00947D6D" w:rsidRDefault="00F13313" w:rsidP="00F13313">
      <w:pPr>
        <w:pStyle w:val="Heading2"/>
      </w:pPr>
      <w:bookmarkStart w:id="7" w:name="_Toc82891494"/>
      <w:r>
        <w:t>Quan điểm về sản phẩm</w:t>
      </w:r>
      <w:bookmarkEnd w:id="7"/>
    </w:p>
    <w:p w14:paraId="1E3FAB89" w14:textId="68C02069" w:rsidR="00F13313" w:rsidRPr="00F13313" w:rsidRDefault="00F13313" w:rsidP="00F13313">
      <w:pPr>
        <w:pStyle w:val="InfoBlue"/>
        <w:ind w:left="0" w:firstLine="720"/>
        <w:rPr>
          <w:sz w:val="20"/>
        </w:rPr>
      </w:pPr>
      <w:r>
        <w:t>Giới thiệu tổng quan về sản phẩm /Hệ thống. Vai trò, trách nhiệm của các thành phần - components trong sản phẩm. Thường trong phần này sẽ có sơ đồ thể hiện tổng quan, phạm vi của sản phẩm/hệ thống và kèm theo mô tả giao diện giữa các thành phần, nhiệm vụ các thành phần cần phải thực hiện</w:t>
      </w:r>
    </w:p>
    <w:p w14:paraId="441C28F6" w14:textId="04E61043" w:rsidR="00947D6D" w:rsidRDefault="00F13313" w:rsidP="00F13313">
      <w:pPr>
        <w:rPr>
          <w:szCs w:val="24"/>
        </w:rPr>
      </w:pPr>
      <w:r>
        <w:rPr>
          <w:szCs w:val="24"/>
        </w:rPr>
        <w:tab/>
      </w:r>
      <w:r w:rsidRPr="00F13313">
        <w:rPr>
          <w:color w:val="7030A0"/>
          <w:szCs w:val="24"/>
        </w:rPr>
        <w:t>Hệ thống xuất bản web có bốn tác nhân đang hoạt động và một hệ thống hợp tác.</w:t>
      </w:r>
      <w:r>
        <w:rPr>
          <w:color w:val="7030A0"/>
          <w:szCs w:val="24"/>
        </w:rPr>
        <w:t xml:space="preserve"> </w:t>
      </w:r>
      <w:r w:rsidRPr="00F13313">
        <w:rPr>
          <w:color w:val="7030A0"/>
          <w:szCs w:val="24"/>
        </w:rPr>
        <w:t>Tác giả, Người đọc hoặc Người phản biện truy cập Tạp chí Trực tuyến thông qua Internet. Mọi thông tin liên lạc của Tác giả hoặc Người đánh giá với hệ thống đều thông qua email. Editor truy cập trực tiếp vào toàn bộ hệ thống. Có một liên kết đến Hội Lịch sử (hiện có)</w:t>
      </w:r>
      <w:r w:rsidRPr="00F13313">
        <w:rPr>
          <w:szCs w:val="24"/>
        </w:rPr>
        <w:t>.</w:t>
      </w:r>
    </w:p>
    <w:p w14:paraId="003DC5B0" w14:textId="77777777" w:rsidR="00F13313" w:rsidRDefault="00493AA1" w:rsidP="00F13313">
      <w:pPr>
        <w:keepNext/>
        <w:jc w:val="center"/>
      </w:pPr>
      <w:r>
        <w:rPr>
          <w:szCs w:val="24"/>
        </w:rPr>
        <w:lastRenderedPageBreak/>
        <w:pict w14:anchorId="06C5C7C0">
          <v:shape id="_x0000_i1026" type="#_x0000_t75" style="width:413.85pt;height:372.5pt">
            <v:imagedata r:id="rId13" o:title=""/>
          </v:shape>
        </w:pict>
      </w:r>
    </w:p>
    <w:p w14:paraId="075C36D1" w14:textId="7B1009A2" w:rsidR="00947D6D" w:rsidRDefault="00F13313" w:rsidP="00F13313">
      <w:pPr>
        <w:pStyle w:val="Caption"/>
      </w:pPr>
      <w:r>
        <w:t xml:space="preserve">Hình </w:t>
      </w:r>
      <w:fldSimple w:instr=" SEQ Hình \* ARABIC ">
        <w:r w:rsidR="006555BD">
          <w:rPr>
            <w:noProof/>
          </w:rPr>
          <w:t>1</w:t>
        </w:r>
      </w:fldSimple>
      <w:r>
        <w:t xml:space="preserve"> Mô hình tổng quan của hệ thống</w:t>
      </w:r>
    </w:p>
    <w:p w14:paraId="46CE92F3" w14:textId="7A57968A" w:rsidR="00F13313" w:rsidRPr="00F13313" w:rsidRDefault="00F13313" w:rsidP="00F13313">
      <w:pPr>
        <w:rPr>
          <w:color w:val="7030A0"/>
        </w:rPr>
      </w:pPr>
      <w:r>
        <w:tab/>
      </w:r>
      <w:r w:rsidRPr="00F13313">
        <w:rPr>
          <w:color w:val="7030A0"/>
        </w:rPr>
        <w:t>Việc chia Hệ thống xuất bản web thành hai phần thành phần, Tạp chí trực tuyến và Trình quản lý bài viết, là một ví dụ về việc sử dụng các lớp miền để giải thích rõ ràng hơn</w:t>
      </w:r>
    </w:p>
    <w:p w14:paraId="77AFB468" w14:textId="7498CB94" w:rsidR="00947D6D" w:rsidRDefault="00F13313" w:rsidP="00F13313">
      <w:pPr>
        <w:pStyle w:val="Heading2"/>
      </w:pPr>
      <w:bookmarkStart w:id="8" w:name="_Toc82891495"/>
      <w:r>
        <w:t>Yêu cầu người dung</w:t>
      </w:r>
      <w:bookmarkEnd w:id="8"/>
    </w:p>
    <w:p w14:paraId="60557544" w14:textId="5D04FF4D" w:rsidR="00F13313" w:rsidRDefault="00F13313" w:rsidP="00F13313">
      <w:pPr>
        <w:ind w:firstLine="720"/>
        <w:rPr>
          <w:szCs w:val="24"/>
        </w:rPr>
      </w:pPr>
      <w:r>
        <w:rPr>
          <w:szCs w:val="24"/>
        </w:rPr>
        <w:t xml:space="preserve">Trong phần này sẽ liệt kê những yêu cầu của người dung với hệ thống để xác định họ có thể làm gì và hệ thống đáp ứng được gì cho họ. Để xác định yêu cầu người dung có thể dựa trên nội dung đã thực hiện trong phần 2.1 khi actor </w:t>
      </w:r>
      <w:r w:rsidR="006B655F">
        <w:rPr>
          <w:szCs w:val="24"/>
        </w:rPr>
        <w:t>thao tác được với thành phần nào để có thể dự đoán họ sẽ làm được gì (Thực hiện tốt phần này sẽ giúp chúng ta xác định được quyền và phạm vi hoạt động của đối tượng trong những phần tiếp theo)</w:t>
      </w:r>
    </w:p>
    <w:p w14:paraId="6BABF610" w14:textId="64F35A2C" w:rsidR="006B655F" w:rsidRPr="006B655F" w:rsidRDefault="006B655F" w:rsidP="006B655F">
      <w:pPr>
        <w:ind w:firstLine="720"/>
        <w:rPr>
          <w:szCs w:val="24"/>
        </w:rPr>
      </w:pPr>
      <w:r w:rsidRPr="006B655F">
        <w:rPr>
          <w:szCs w:val="24"/>
        </w:rPr>
        <w:t xml:space="preserve">Đây là </w:t>
      </w:r>
      <w:r>
        <w:rPr>
          <w:szCs w:val="24"/>
        </w:rPr>
        <w:t>phần</w:t>
      </w:r>
      <w:r w:rsidRPr="006B655F">
        <w:rPr>
          <w:szCs w:val="24"/>
        </w:rPr>
        <w:t xml:space="preserve"> bạn có được kỹ thuật, khiến đây là phần khó nhất khi viết SRS. Nếu bạn không phải là kiến ​​trúc sư phần mềm, bạn có thể muốn thực hiện phần này với một nhà tư vấn hoặc nhà </w:t>
      </w:r>
      <w:r w:rsidRPr="006B655F">
        <w:rPr>
          <w:szCs w:val="24"/>
        </w:rPr>
        <w:lastRenderedPageBreak/>
        <w:t>cung cấp phần mềm của bạn. Trong phần này, bạn tập trung vào:</w:t>
      </w:r>
    </w:p>
    <w:p w14:paraId="40494C56" w14:textId="32F2F6C0" w:rsidR="006B655F" w:rsidRPr="006B655F" w:rsidRDefault="006B655F" w:rsidP="006B655F">
      <w:pPr>
        <w:numPr>
          <w:ilvl w:val="0"/>
          <w:numId w:val="14"/>
        </w:numPr>
        <w:rPr>
          <w:szCs w:val="24"/>
        </w:rPr>
      </w:pPr>
      <w:r w:rsidRPr="006B655F">
        <w:rPr>
          <w:szCs w:val="24"/>
        </w:rPr>
        <w:t>Phần mềm nên được thiết kế như thế nào? (giao diện, logic nghiệp vụ)</w:t>
      </w:r>
    </w:p>
    <w:p w14:paraId="570260CC" w14:textId="10101335" w:rsidR="006B655F" w:rsidRPr="006B655F" w:rsidRDefault="006B655F" w:rsidP="006B655F">
      <w:pPr>
        <w:numPr>
          <w:ilvl w:val="0"/>
          <w:numId w:val="14"/>
        </w:numPr>
        <w:rPr>
          <w:szCs w:val="24"/>
        </w:rPr>
      </w:pPr>
      <w:r w:rsidRPr="006B655F">
        <w:rPr>
          <w:szCs w:val="24"/>
        </w:rPr>
        <w:t>Phần cứng sẽ cần phần mềm nào?</w:t>
      </w:r>
    </w:p>
    <w:p w14:paraId="11485EFC" w14:textId="3DDD3B90" w:rsidR="006B655F" w:rsidRPr="006B655F" w:rsidRDefault="006B655F" w:rsidP="006B655F">
      <w:pPr>
        <w:numPr>
          <w:ilvl w:val="0"/>
          <w:numId w:val="14"/>
        </w:numPr>
        <w:rPr>
          <w:szCs w:val="24"/>
        </w:rPr>
      </w:pPr>
      <w:r w:rsidRPr="006B655F">
        <w:rPr>
          <w:szCs w:val="24"/>
        </w:rPr>
        <w:t>Phần mềm sẽ giao tiếp với các hệ thống khác như thế nào?</w:t>
      </w:r>
    </w:p>
    <w:p w14:paraId="20709A1A" w14:textId="6EE4A7E3" w:rsidR="006B655F" w:rsidRPr="006B655F" w:rsidRDefault="006B655F" w:rsidP="006B655F">
      <w:pPr>
        <w:numPr>
          <w:ilvl w:val="0"/>
          <w:numId w:val="14"/>
        </w:numPr>
        <w:rPr>
          <w:szCs w:val="24"/>
        </w:rPr>
      </w:pPr>
      <w:r w:rsidRPr="006B655F">
        <w:rPr>
          <w:szCs w:val="24"/>
        </w:rPr>
        <w:t>Các chỉ số hiệu suất mà bạn đang hướng tới là gì?</w:t>
      </w:r>
    </w:p>
    <w:p w14:paraId="1AD4A5E6" w14:textId="4451FAC1" w:rsidR="006B655F" w:rsidRPr="006B655F" w:rsidRDefault="006B655F" w:rsidP="006B655F">
      <w:pPr>
        <w:numPr>
          <w:ilvl w:val="0"/>
          <w:numId w:val="14"/>
        </w:numPr>
        <w:rPr>
          <w:szCs w:val="24"/>
        </w:rPr>
      </w:pPr>
      <w:r w:rsidRPr="006B655F">
        <w:rPr>
          <w:szCs w:val="24"/>
        </w:rPr>
        <w:t>Phần mềm phải được bảo mật như thế nào?</w:t>
      </w:r>
    </w:p>
    <w:p w14:paraId="23C31C8B" w14:textId="6258A6F5" w:rsidR="006B655F" w:rsidRDefault="006B655F" w:rsidP="006B655F">
      <w:pPr>
        <w:numPr>
          <w:ilvl w:val="0"/>
          <w:numId w:val="14"/>
        </w:numPr>
        <w:rPr>
          <w:szCs w:val="24"/>
        </w:rPr>
      </w:pPr>
      <w:r w:rsidRPr="006B655F">
        <w:rPr>
          <w:szCs w:val="24"/>
        </w:rPr>
        <w:t>Phần mềm nên lưu trữ và quản lý dữ liệu như thế nào?</w:t>
      </w:r>
    </w:p>
    <w:p w14:paraId="2D81BAEF" w14:textId="550E196A" w:rsidR="006B655F" w:rsidRDefault="006B655F" w:rsidP="006B655F">
      <w:pPr>
        <w:numPr>
          <w:ilvl w:val="0"/>
          <w:numId w:val="14"/>
        </w:numPr>
        <w:rPr>
          <w:color w:val="7030A0"/>
          <w:szCs w:val="24"/>
        </w:rPr>
      </w:pPr>
      <w:r>
        <w:rPr>
          <w:color w:val="7030A0"/>
          <w:szCs w:val="24"/>
        </w:rPr>
        <w:t>Phần mềm cần có các chức năng để các tác nhân trong hệ thống sử dụng như xem và quản lý tác phẩm, xét duyệt tác phẩm, xuất bản, …</w:t>
      </w:r>
    </w:p>
    <w:p w14:paraId="18F1DED6" w14:textId="69686A3B" w:rsidR="006B655F" w:rsidRDefault="006B655F" w:rsidP="006B655F">
      <w:pPr>
        <w:numPr>
          <w:ilvl w:val="0"/>
          <w:numId w:val="14"/>
        </w:numPr>
        <w:rPr>
          <w:color w:val="7030A0"/>
          <w:szCs w:val="24"/>
        </w:rPr>
      </w:pPr>
      <w:r>
        <w:rPr>
          <w:color w:val="7030A0"/>
          <w:szCs w:val="24"/>
        </w:rPr>
        <w:t xml:space="preserve">Phần mềm cần có giao diện thuận tiện, dễ sử dụng, </w:t>
      </w:r>
    </w:p>
    <w:p w14:paraId="65C0573C" w14:textId="73E3D142" w:rsidR="006B655F" w:rsidRDefault="006B655F" w:rsidP="006B655F">
      <w:pPr>
        <w:numPr>
          <w:ilvl w:val="0"/>
          <w:numId w:val="14"/>
        </w:numPr>
        <w:rPr>
          <w:color w:val="7030A0"/>
          <w:szCs w:val="24"/>
        </w:rPr>
      </w:pPr>
      <w:r>
        <w:rPr>
          <w:color w:val="7030A0"/>
          <w:szCs w:val="24"/>
        </w:rPr>
        <w:t xml:space="preserve">Cơ sở dữ liệu </w:t>
      </w:r>
    </w:p>
    <w:p w14:paraId="05DFD72D" w14:textId="2667ED8E" w:rsidR="006B655F" w:rsidRDefault="006B655F" w:rsidP="006B655F">
      <w:pPr>
        <w:numPr>
          <w:ilvl w:val="0"/>
          <w:numId w:val="14"/>
        </w:numPr>
        <w:rPr>
          <w:color w:val="7030A0"/>
          <w:szCs w:val="24"/>
        </w:rPr>
      </w:pPr>
      <w:r>
        <w:rPr>
          <w:color w:val="7030A0"/>
          <w:szCs w:val="24"/>
        </w:rPr>
        <w:t>Tính bảo mật ….</w:t>
      </w:r>
    </w:p>
    <w:p w14:paraId="7C11249E" w14:textId="0452D119" w:rsidR="001E3A4B" w:rsidRDefault="001E3A4B" w:rsidP="001E3A4B">
      <w:pPr>
        <w:pStyle w:val="Heading2"/>
      </w:pPr>
      <w:bookmarkStart w:id="9" w:name="_Toc82891496"/>
      <w:r>
        <w:t>Đặc tả người dung</w:t>
      </w:r>
      <w:bookmarkEnd w:id="9"/>
    </w:p>
    <w:p w14:paraId="20444111" w14:textId="3D2E19DB" w:rsidR="001E3A4B" w:rsidRDefault="001E3A4B" w:rsidP="001E3A4B">
      <w:pPr>
        <w:ind w:firstLine="720"/>
        <w:rPr>
          <w:color w:val="7030A0"/>
          <w:szCs w:val="24"/>
        </w:rPr>
      </w:pPr>
      <w:r w:rsidRPr="001E3A4B">
        <w:rPr>
          <w:szCs w:val="24"/>
        </w:rPr>
        <w:t>Khái quát các loại người dùng và đặc điểm của các loại người dung. Mô tả các đặc điểm thích hợp của từng lớp người dùng. Các yêu cầu nhất định có thể chỉ liên quan đến một số lớp người dùng nhất định</w:t>
      </w:r>
      <w:r w:rsidRPr="001E3A4B">
        <w:rPr>
          <w:color w:val="7030A0"/>
          <w:szCs w:val="24"/>
        </w:rPr>
        <w:t>.</w:t>
      </w:r>
    </w:p>
    <w:p w14:paraId="2CA2BDDA" w14:textId="2D0FB738" w:rsidR="001E3A4B" w:rsidRDefault="001E3A4B" w:rsidP="003C7A70">
      <w:pPr>
        <w:numPr>
          <w:ilvl w:val="0"/>
          <w:numId w:val="14"/>
        </w:numPr>
        <w:rPr>
          <w:color w:val="7030A0"/>
          <w:szCs w:val="24"/>
        </w:rPr>
      </w:pPr>
      <w:r>
        <w:rPr>
          <w:color w:val="7030A0"/>
          <w:szCs w:val="24"/>
        </w:rPr>
        <w:t>Author: tác giả của những tác phẩm được xuất bản, họ có tài khoản để đăng nhập và xem được tác phẩm của mình</w:t>
      </w:r>
    </w:p>
    <w:p w14:paraId="1DD5DB3E" w14:textId="352FF748" w:rsidR="001E3A4B" w:rsidRDefault="001E3A4B" w:rsidP="003C7A70">
      <w:pPr>
        <w:numPr>
          <w:ilvl w:val="0"/>
          <w:numId w:val="14"/>
        </w:numPr>
        <w:rPr>
          <w:color w:val="7030A0"/>
          <w:szCs w:val="24"/>
        </w:rPr>
      </w:pPr>
      <w:r w:rsidRPr="001E3A4B">
        <w:rPr>
          <w:color w:val="7030A0"/>
          <w:szCs w:val="24"/>
        </w:rPr>
        <w:t xml:space="preserve">Reviewer: là những người xét duyệt tác phẩm, họ có thể đưa ra nhận xét và </w:t>
      </w:r>
      <w:r>
        <w:rPr>
          <w:color w:val="7030A0"/>
          <w:szCs w:val="24"/>
        </w:rPr>
        <w:t>quyết định tác phẩm có được xuất bản hay không</w:t>
      </w:r>
    </w:p>
    <w:p w14:paraId="0C2E607F" w14:textId="5CC82BC9" w:rsidR="001E3A4B" w:rsidRPr="001E3A4B" w:rsidRDefault="001E3A4B" w:rsidP="003C7A70">
      <w:pPr>
        <w:numPr>
          <w:ilvl w:val="0"/>
          <w:numId w:val="14"/>
        </w:numPr>
        <w:rPr>
          <w:color w:val="7030A0"/>
          <w:szCs w:val="24"/>
        </w:rPr>
      </w:pPr>
      <w:r>
        <w:rPr>
          <w:color w:val="7030A0"/>
          <w:szCs w:val="24"/>
        </w:rPr>
        <w:t xml:space="preserve">…. </w:t>
      </w:r>
    </w:p>
    <w:p w14:paraId="68803E8E" w14:textId="652034D5" w:rsidR="006B655F" w:rsidRDefault="006B655F" w:rsidP="006B655F">
      <w:pPr>
        <w:pStyle w:val="Heading2"/>
      </w:pPr>
      <w:bookmarkStart w:id="10" w:name="_Toc82891497"/>
      <w:r>
        <w:t>Đặc tả yêu cầu chức năng</w:t>
      </w:r>
      <w:bookmarkEnd w:id="10"/>
    </w:p>
    <w:p w14:paraId="10FD822E" w14:textId="2E8C64AD" w:rsidR="001E3A4B" w:rsidRPr="001E3A4B" w:rsidRDefault="001E3A4B" w:rsidP="003C7A70">
      <w:pPr>
        <w:ind w:firstLine="720"/>
        <w:rPr>
          <w:szCs w:val="24"/>
        </w:rPr>
      </w:pPr>
      <w:r w:rsidRPr="001E3A4B">
        <w:rPr>
          <w:szCs w:val="24"/>
        </w:rPr>
        <w:t>Trong phần này chúng ta sẽ mô tả chi tiết cho từng chức năng trong hệ thống.</w:t>
      </w:r>
      <w:r w:rsidR="003C7A70">
        <w:rPr>
          <w:szCs w:val="24"/>
        </w:rPr>
        <w:t xml:space="preserve"> Từ người dung của hệ thống, ta sẽ xác định được actor, những chức năng họ có thể thực hiện (yêu cầu) được xác định thành use case. Để đặc tả được yêu cầu, cần xác định actor nào làm việc với use case nào, sau đó tiến hành mô tả theo dạng kịch bản cho từng yêu cầu chức năng đó (kịch bản chính là các thao tác người dung có thể thực hiện với chức năng đó)</w:t>
      </w:r>
    </w:p>
    <w:p w14:paraId="07CD2C11" w14:textId="203F428D" w:rsidR="006B655F" w:rsidRDefault="001E3A4B" w:rsidP="001E3A4B">
      <w:pPr>
        <w:ind w:firstLine="720"/>
        <w:rPr>
          <w:color w:val="7030A0"/>
          <w:szCs w:val="24"/>
        </w:rPr>
      </w:pPr>
      <w:r w:rsidRPr="001E3A4B">
        <w:rPr>
          <w:color w:val="7030A0"/>
          <w:szCs w:val="24"/>
        </w:rPr>
        <w:t xml:space="preserve">Phần này phác thảo các trường hợp sử dụng cho từng trình đọc tích cực riêng biệt. Người đọc, tác giả và người đánh giá chỉ có một ca sử dụng duy nhất trong khi người biên tập là tác nhân </w:t>
      </w:r>
      <w:r w:rsidRPr="001E3A4B">
        <w:rPr>
          <w:color w:val="7030A0"/>
          <w:szCs w:val="24"/>
        </w:rPr>
        <w:lastRenderedPageBreak/>
        <w:t>chính trong hệ thống này</w:t>
      </w:r>
      <w:r>
        <w:rPr>
          <w:color w:val="7030A0"/>
          <w:szCs w:val="24"/>
        </w:rPr>
        <w:t>.</w:t>
      </w:r>
    </w:p>
    <w:p w14:paraId="35E8E58D" w14:textId="5E3A6367" w:rsidR="001E3A4B" w:rsidRPr="001E3A4B" w:rsidRDefault="001E3A4B" w:rsidP="001E3A4B">
      <w:pPr>
        <w:pStyle w:val="Heading3"/>
        <w:rPr>
          <w:color w:val="7030A0"/>
        </w:rPr>
      </w:pPr>
      <w:bookmarkStart w:id="11" w:name="_Toc82891498"/>
      <w:r w:rsidRPr="001E3A4B">
        <w:rPr>
          <w:color w:val="7030A0"/>
        </w:rPr>
        <w:t>Use case của người đọc</w:t>
      </w:r>
      <w:bookmarkEnd w:id="11"/>
    </w:p>
    <w:p w14:paraId="5D4687AF" w14:textId="1B7511E7" w:rsidR="001E3A4B" w:rsidRPr="001E3A4B" w:rsidRDefault="001E3A4B" w:rsidP="001E3A4B">
      <w:pPr>
        <w:ind w:firstLine="720"/>
        <w:rPr>
          <w:color w:val="7030A0"/>
          <w:szCs w:val="24"/>
        </w:rPr>
      </w:pPr>
      <w:r w:rsidRPr="001E3A4B">
        <w:rPr>
          <w:color w:val="7030A0"/>
          <w:szCs w:val="24"/>
        </w:rPr>
        <w:t>Use case: Tìm kiếm bài báo (Search Article)</w:t>
      </w:r>
    </w:p>
    <w:p w14:paraId="118B18B3" w14:textId="6DBF95E9" w:rsidR="001E3A4B" w:rsidRPr="001E3A4B" w:rsidRDefault="00493AA1" w:rsidP="001E3A4B">
      <w:pPr>
        <w:jc w:val="center"/>
        <w:rPr>
          <w:color w:val="7030A0"/>
          <w:szCs w:val="24"/>
        </w:rPr>
      </w:pPr>
      <w:r>
        <w:rPr>
          <w:color w:val="7030A0"/>
          <w:szCs w:val="24"/>
        </w:rPr>
        <w:pict w14:anchorId="0F330F68">
          <v:shape id="_x0000_i1027" type="#_x0000_t75" style="width:269.2pt;height:97.65pt">
            <v:imagedata r:id="rId14" o:title=""/>
          </v:shape>
        </w:pict>
      </w:r>
    </w:p>
    <w:p w14:paraId="69E6FE35" w14:textId="0F41B4AE" w:rsidR="001E3A4B" w:rsidRPr="001E3A4B" w:rsidRDefault="001E3A4B" w:rsidP="001E3A4B">
      <w:pPr>
        <w:rPr>
          <w:color w:val="7030A0"/>
        </w:rPr>
      </w:pPr>
      <w:r w:rsidRPr="001E3A4B">
        <w:rPr>
          <w:color w:val="7030A0"/>
        </w:rPr>
        <w:tab/>
      </w:r>
      <w:r w:rsidRPr="001E3A4B">
        <w:rPr>
          <w:b/>
          <w:bCs/>
          <w:color w:val="7030A0"/>
        </w:rPr>
        <w:t xml:space="preserve">Mô tả ngắn gọn: </w:t>
      </w:r>
      <w:r w:rsidRPr="001E3A4B">
        <w:rPr>
          <w:color w:val="7030A0"/>
        </w:rPr>
        <w:t>Người đọc truy cập Trang web Tạp chí Trực tuyến, tìm kiếm một bài báo và tải nó xuống máy của mình</w:t>
      </w:r>
    </w:p>
    <w:p w14:paraId="46DC29DF" w14:textId="77777777" w:rsidR="001E3A4B" w:rsidRPr="001E3A4B" w:rsidRDefault="001E3A4B" w:rsidP="001E3A4B">
      <w:pPr>
        <w:rPr>
          <w:color w:val="7030A0"/>
        </w:rPr>
      </w:pPr>
      <w:r w:rsidRPr="001E3A4B">
        <w:rPr>
          <w:color w:val="7030A0"/>
        </w:rPr>
        <w:tab/>
        <w:t>Mô tả từng bước ban đầu</w:t>
      </w:r>
    </w:p>
    <w:p w14:paraId="1BA5D3D9" w14:textId="6BE7E821" w:rsidR="001E3A4B" w:rsidRPr="001E3A4B" w:rsidRDefault="001E3A4B" w:rsidP="001E3A4B">
      <w:pPr>
        <w:ind w:firstLine="720"/>
        <w:rPr>
          <w:color w:val="7030A0"/>
        </w:rPr>
      </w:pPr>
      <w:r w:rsidRPr="001E3A4B">
        <w:rPr>
          <w:color w:val="7030A0"/>
        </w:rPr>
        <w:t>Trước khi có thể bắt đầu ca sử dụng này, Người đọc đã truy cập Trang web Tạp chí Trực tuyến.</w:t>
      </w:r>
      <w:r w:rsidRPr="001E3A4B">
        <w:rPr>
          <w:color w:val="7030A0"/>
        </w:rPr>
        <w:tab/>
      </w:r>
    </w:p>
    <w:p w14:paraId="43BCDC3C" w14:textId="77777777" w:rsidR="001E3A4B" w:rsidRPr="001E3A4B" w:rsidRDefault="001E3A4B" w:rsidP="001E3A4B">
      <w:pPr>
        <w:ind w:firstLine="720"/>
        <w:rPr>
          <w:color w:val="7030A0"/>
        </w:rPr>
      </w:pPr>
      <w:r w:rsidRPr="001E3A4B">
        <w:rPr>
          <w:color w:val="7030A0"/>
        </w:rPr>
        <w:t>1. Người đọc chọn tìm kiếm theo tên tác giả, thể loại hoặc từ khóa.</w:t>
      </w:r>
    </w:p>
    <w:p w14:paraId="3F59D0AC" w14:textId="77777777" w:rsidR="001E3A4B" w:rsidRPr="001E3A4B" w:rsidRDefault="001E3A4B" w:rsidP="001E3A4B">
      <w:pPr>
        <w:ind w:firstLine="720"/>
        <w:rPr>
          <w:color w:val="7030A0"/>
        </w:rPr>
      </w:pPr>
      <w:r w:rsidRPr="001E3A4B">
        <w:rPr>
          <w:color w:val="7030A0"/>
        </w:rPr>
        <w:t>2. Hệ thống hiển thị các lựa chọn cho Reader.</w:t>
      </w:r>
    </w:p>
    <w:p w14:paraId="73A73F62" w14:textId="77777777" w:rsidR="001E3A4B" w:rsidRPr="001E3A4B" w:rsidRDefault="001E3A4B" w:rsidP="001E3A4B">
      <w:pPr>
        <w:ind w:firstLine="720"/>
        <w:rPr>
          <w:color w:val="7030A0"/>
        </w:rPr>
      </w:pPr>
      <w:r w:rsidRPr="001E3A4B">
        <w:rPr>
          <w:color w:val="7030A0"/>
        </w:rPr>
        <w:t>3. Người đọc chọn bài báo mong muốn.</w:t>
      </w:r>
    </w:p>
    <w:p w14:paraId="723777D4" w14:textId="77777777" w:rsidR="001E3A4B" w:rsidRPr="001E3A4B" w:rsidRDefault="001E3A4B" w:rsidP="001E3A4B">
      <w:pPr>
        <w:ind w:firstLine="720"/>
        <w:rPr>
          <w:color w:val="7030A0"/>
        </w:rPr>
      </w:pPr>
      <w:r w:rsidRPr="001E3A4B">
        <w:rPr>
          <w:color w:val="7030A0"/>
        </w:rPr>
        <w:t>4. Hệ thống trình bày tóm tắt của bài báo cho người đọc.</w:t>
      </w:r>
    </w:p>
    <w:p w14:paraId="54FCE924" w14:textId="77777777" w:rsidR="001E3A4B" w:rsidRPr="001E3A4B" w:rsidRDefault="001E3A4B" w:rsidP="001E3A4B">
      <w:pPr>
        <w:ind w:firstLine="720"/>
        <w:rPr>
          <w:color w:val="7030A0"/>
        </w:rPr>
      </w:pPr>
      <w:r w:rsidRPr="001E3A4B">
        <w:rPr>
          <w:color w:val="7030A0"/>
        </w:rPr>
        <w:t>5. Người đọc chọn tải xuống bài báo.</w:t>
      </w:r>
    </w:p>
    <w:p w14:paraId="66BD2BE2" w14:textId="55551825" w:rsidR="001E3A4B" w:rsidRDefault="001E3A4B" w:rsidP="001E3A4B">
      <w:pPr>
        <w:ind w:firstLine="720"/>
        <w:rPr>
          <w:color w:val="7030A0"/>
        </w:rPr>
      </w:pPr>
      <w:r w:rsidRPr="001E3A4B">
        <w:rPr>
          <w:color w:val="7030A0"/>
        </w:rPr>
        <w:t>6. Hệ thống cung cấp bài viết được yêu cầu.</w:t>
      </w:r>
    </w:p>
    <w:p w14:paraId="3C8C2333" w14:textId="0F49E1B0" w:rsidR="001E3A4B" w:rsidRDefault="001E3A4B" w:rsidP="009559F0">
      <w:pPr>
        <w:pStyle w:val="Heading3"/>
      </w:pPr>
      <w:bookmarkStart w:id="12" w:name="_Toc82891499"/>
      <w:r>
        <w:t>Use case của tác giả (Author use case)</w:t>
      </w:r>
      <w:bookmarkEnd w:id="12"/>
    </w:p>
    <w:p w14:paraId="7EB1CD02" w14:textId="21985ED5" w:rsidR="001E3A4B" w:rsidRDefault="001E3A4B" w:rsidP="001E3A4B">
      <w:pPr>
        <w:rPr>
          <w:color w:val="7030A0"/>
        </w:rPr>
      </w:pPr>
      <w:r>
        <w:rPr>
          <w:color w:val="7030A0"/>
        </w:rPr>
        <w:tab/>
      </w:r>
      <w:r w:rsidRPr="001E3A4B">
        <w:rPr>
          <w:color w:val="7030A0"/>
        </w:rPr>
        <w:t>Trong trường hợp có nhiều tác giả, thuật ngữ này đề cập đến tác giả chính, người mà tất cả các giao tiếp được thực hiện với</w:t>
      </w:r>
    </w:p>
    <w:p w14:paraId="6D7AE5BF" w14:textId="693A59D3" w:rsidR="001E3A4B" w:rsidRDefault="001E3A4B" w:rsidP="001E3A4B">
      <w:pPr>
        <w:rPr>
          <w:color w:val="7030A0"/>
        </w:rPr>
      </w:pPr>
      <w:r>
        <w:rPr>
          <w:color w:val="7030A0"/>
        </w:rPr>
        <w:tab/>
        <w:t>Use case: Gửi bài báo (Summit Article)</w:t>
      </w:r>
    </w:p>
    <w:p w14:paraId="7E94F14E" w14:textId="74C1DCEF" w:rsidR="001E3A4B" w:rsidRDefault="00493AA1" w:rsidP="009559F0">
      <w:pPr>
        <w:jc w:val="center"/>
        <w:rPr>
          <w:color w:val="7030A0"/>
        </w:rPr>
      </w:pPr>
      <w:r>
        <w:rPr>
          <w:color w:val="7030A0"/>
        </w:rPr>
        <w:pict w14:anchorId="39D67E8E">
          <v:shape id="_x0000_i1028" type="#_x0000_t75" style="width:283pt;height:99.55pt">
            <v:imagedata r:id="rId15" o:title=""/>
          </v:shape>
        </w:pict>
      </w:r>
    </w:p>
    <w:p w14:paraId="17AAE918" w14:textId="10D321A5" w:rsidR="009559F0" w:rsidRPr="009559F0" w:rsidRDefault="009559F0" w:rsidP="009559F0">
      <w:pPr>
        <w:rPr>
          <w:color w:val="7030A0"/>
        </w:rPr>
      </w:pPr>
      <w:r>
        <w:tab/>
      </w:r>
      <w:r w:rsidRPr="009559F0">
        <w:rPr>
          <w:b/>
          <w:bCs/>
          <w:color w:val="7030A0"/>
        </w:rPr>
        <w:t xml:space="preserve">Mô tả ngắn gọn: </w:t>
      </w:r>
      <w:r w:rsidRPr="009559F0">
        <w:rPr>
          <w:color w:val="7030A0"/>
        </w:rPr>
        <w:t>Tác giả gửi một bài báo gốc hoặc gửi lại một bài báo đã chỉnh sửa.</w:t>
      </w:r>
    </w:p>
    <w:p w14:paraId="7635D48E" w14:textId="77777777" w:rsidR="009559F0" w:rsidRPr="009559F0" w:rsidRDefault="009559F0" w:rsidP="009559F0">
      <w:pPr>
        <w:ind w:firstLine="720"/>
        <w:rPr>
          <w:color w:val="7030A0"/>
        </w:rPr>
      </w:pPr>
      <w:r w:rsidRPr="009559F0">
        <w:rPr>
          <w:color w:val="7030A0"/>
        </w:rPr>
        <w:lastRenderedPageBreak/>
        <w:t>Mô tả từng bước ban đầu</w:t>
      </w:r>
    </w:p>
    <w:p w14:paraId="0A285023" w14:textId="77777777" w:rsidR="009559F0" w:rsidRPr="009559F0" w:rsidRDefault="009559F0" w:rsidP="009559F0">
      <w:pPr>
        <w:ind w:firstLine="720"/>
        <w:rPr>
          <w:color w:val="7030A0"/>
        </w:rPr>
      </w:pPr>
      <w:r w:rsidRPr="009559F0">
        <w:rPr>
          <w:color w:val="7030A0"/>
        </w:rPr>
        <w:t>Trước khi có thể bắt đầu ca sử dụng này, Tác giả đã kết nối với Trang web Tạp chí Trực tuyến.</w:t>
      </w:r>
    </w:p>
    <w:p w14:paraId="09190E02" w14:textId="77777777" w:rsidR="009559F0" w:rsidRPr="009559F0" w:rsidRDefault="009559F0" w:rsidP="009559F0">
      <w:pPr>
        <w:ind w:firstLine="720"/>
        <w:rPr>
          <w:color w:val="7030A0"/>
        </w:rPr>
      </w:pPr>
      <w:r w:rsidRPr="009559F0">
        <w:rPr>
          <w:color w:val="7030A0"/>
        </w:rPr>
        <w:t>1. Tác giả chọn nút Trình chỉnh sửa email.</w:t>
      </w:r>
    </w:p>
    <w:p w14:paraId="213B1C33" w14:textId="77777777" w:rsidR="009559F0" w:rsidRPr="009559F0" w:rsidRDefault="009559F0" w:rsidP="009559F0">
      <w:pPr>
        <w:ind w:firstLine="720"/>
        <w:rPr>
          <w:color w:val="7030A0"/>
        </w:rPr>
      </w:pPr>
      <w:r w:rsidRPr="009559F0">
        <w:rPr>
          <w:color w:val="7030A0"/>
        </w:rPr>
        <w:t>2. Hệ thống sử dụng thẻ HTML sendto để hiển thị hệ thống email của người dùng.</w:t>
      </w:r>
    </w:p>
    <w:p w14:paraId="73B59037" w14:textId="77777777" w:rsidR="009559F0" w:rsidRPr="009559F0" w:rsidRDefault="009559F0" w:rsidP="009559F0">
      <w:pPr>
        <w:ind w:firstLine="720"/>
        <w:rPr>
          <w:color w:val="7030A0"/>
        </w:rPr>
      </w:pPr>
      <w:r w:rsidRPr="009559F0">
        <w:rPr>
          <w:color w:val="7030A0"/>
        </w:rPr>
        <w:t>3. Tác giả điền vào dòng Tiêu đề và đính kèm các tệp theo chỉ dẫn và gửi qua email.</w:t>
      </w:r>
    </w:p>
    <w:p w14:paraId="6FEA2D22" w14:textId="77777777" w:rsidR="009559F0" w:rsidRDefault="009559F0" w:rsidP="009559F0">
      <w:pPr>
        <w:ind w:firstLine="720"/>
        <w:rPr>
          <w:color w:val="7030A0"/>
        </w:rPr>
      </w:pPr>
      <w:r w:rsidRPr="009559F0">
        <w:rPr>
          <w:color w:val="7030A0"/>
        </w:rPr>
        <w:t>4. Hệ thống tạo và gửi một email xác nhận</w:t>
      </w:r>
    </w:p>
    <w:p w14:paraId="4C45A460" w14:textId="7F9A6B86" w:rsidR="009559F0" w:rsidRDefault="009559F0" w:rsidP="009559F0">
      <w:pPr>
        <w:ind w:firstLine="720"/>
      </w:pPr>
      <w:r>
        <w:rPr>
          <w:color w:val="7030A0"/>
        </w:rPr>
        <w:t>…..</w:t>
      </w:r>
      <w:r>
        <w:t>.</w:t>
      </w:r>
    </w:p>
    <w:p w14:paraId="47F3F0D1" w14:textId="77777777" w:rsidR="006555BD" w:rsidRPr="006555BD" w:rsidRDefault="006555BD" w:rsidP="006555BD"/>
    <w:p w14:paraId="2AA8FABC" w14:textId="10490017" w:rsidR="008C7E96" w:rsidRDefault="006555BD">
      <w:pPr>
        <w:pStyle w:val="Heading1"/>
      </w:pPr>
      <w:bookmarkStart w:id="13" w:name="_Toc82891500"/>
      <w:r>
        <w:t>Mô hình hóa hệ thống</w:t>
      </w:r>
      <w:bookmarkEnd w:id="13"/>
    </w:p>
    <w:p w14:paraId="13F18354" w14:textId="2501B2AE" w:rsidR="008C7E96" w:rsidRDefault="006555BD">
      <w:pPr>
        <w:pStyle w:val="Heading2"/>
      </w:pPr>
      <w:bookmarkStart w:id="14" w:name="_Toc82891501"/>
      <w:r>
        <w:t>Vai trò (phân quyền người dung)</w:t>
      </w:r>
      <w:bookmarkEnd w:id="14"/>
    </w:p>
    <w:p w14:paraId="4D30878A" w14:textId="7B116C23" w:rsidR="006555BD" w:rsidRDefault="006555BD" w:rsidP="006555BD">
      <w:pPr>
        <w:ind w:firstLine="720"/>
      </w:pPr>
      <w:r>
        <w:t>Trong phần này, thực hiện xác định quyền và vai trò của người dung trong hệ thống, họ có quyền thực hiện với các chức năng nào?</w:t>
      </w:r>
    </w:p>
    <w:p w14:paraId="666E6F9A" w14:textId="250BF88B" w:rsidR="006555BD" w:rsidRPr="006555BD" w:rsidRDefault="006555BD" w:rsidP="006555BD">
      <w:pPr>
        <w:ind w:firstLine="720"/>
        <w:rPr>
          <w:color w:val="7030A0"/>
        </w:rPr>
      </w:pPr>
      <w:r w:rsidRPr="006555BD">
        <w:rPr>
          <w:color w:val="7030A0"/>
        </w:rPr>
        <w:t>Author: vai trò người dung, mô tả vai trò tác giả</w:t>
      </w:r>
    </w:p>
    <w:p w14:paraId="574AA750" w14:textId="022601C4" w:rsidR="006555BD" w:rsidRPr="006555BD" w:rsidRDefault="006555BD" w:rsidP="006555BD">
      <w:pPr>
        <w:ind w:firstLine="720"/>
        <w:rPr>
          <w:color w:val="7030A0"/>
        </w:rPr>
      </w:pPr>
      <w:r w:rsidRPr="006555BD">
        <w:rPr>
          <w:color w:val="7030A0"/>
        </w:rPr>
        <w:t>Reviewer: mô tả vai trò kiểm duyệt nội dung</w:t>
      </w:r>
    </w:p>
    <w:p w14:paraId="071E6E1C" w14:textId="67B5FC84" w:rsidR="006555BD" w:rsidRPr="006555BD" w:rsidRDefault="006555BD" w:rsidP="006555BD">
      <w:pPr>
        <w:ind w:firstLine="720"/>
      </w:pPr>
      <w:r w:rsidRPr="006555BD">
        <w:rPr>
          <w:color w:val="7030A0"/>
        </w:rPr>
        <w:t xml:space="preserve">…. </w:t>
      </w:r>
    </w:p>
    <w:p w14:paraId="4EC0CC3A" w14:textId="77777777" w:rsidR="00E6364B" w:rsidRDefault="00E6364B" w:rsidP="00E6364B">
      <w:pPr>
        <w:pStyle w:val="Heading2"/>
      </w:pPr>
      <w:bookmarkStart w:id="15" w:name="_Toc82891502"/>
      <w:r>
        <w:t>Sơ đồ use case tổng quát của hệ thống</w:t>
      </w:r>
      <w:bookmarkEnd w:id="15"/>
    </w:p>
    <w:p w14:paraId="55679A8C" w14:textId="77777777" w:rsidR="00E6364B" w:rsidRDefault="00E6364B" w:rsidP="00E6364B">
      <w:pPr>
        <w:ind w:firstLine="720"/>
      </w:pPr>
      <w:r>
        <w:t>Sau khi đặc tả được yêu cầu với sự mô tả chi tiết của các chức năng với kịch bản của nó, xây dựng sơ đồ use case (use case diagram).</w:t>
      </w:r>
    </w:p>
    <w:p w14:paraId="02A0BFA9" w14:textId="77777777" w:rsidR="00E6364B" w:rsidRDefault="00E6364B" w:rsidP="00E6364B">
      <w:pPr>
        <w:keepNext/>
        <w:jc w:val="center"/>
      </w:pPr>
      <w:r>
        <w:lastRenderedPageBreak/>
        <w:fldChar w:fldCharType="begin"/>
      </w:r>
      <w:r>
        <w:instrText xml:space="preserve"> INCLUDEPICTURE "https://cdn-images.visual-paradigm.com/guide/uml/what-is-use-case-diagram/13-use-case-diagram-example-vehicle-sales-systems.png" \* MERGEFORMATINET </w:instrText>
      </w:r>
      <w:r>
        <w:fldChar w:fldCharType="separate"/>
      </w:r>
      <w:r w:rsidR="00785702">
        <w:fldChar w:fldCharType="begin"/>
      </w:r>
      <w:r w:rsidR="00785702">
        <w:instrText xml:space="preserve"> INCLUDEPICTURE  "https://cdn-images.visual-paradigm.com/guide/uml/what-is-use-case-diagram/13-use-case-diagram-example-vehicle-sales-systems.png" \* MERGEFORMATINET </w:instrText>
      </w:r>
      <w:r w:rsidR="00785702">
        <w:fldChar w:fldCharType="separate"/>
      </w:r>
      <w:r w:rsidR="002051BB">
        <w:fldChar w:fldCharType="begin"/>
      </w:r>
      <w:r w:rsidR="002051BB">
        <w:instrText xml:space="preserve"> </w:instrText>
      </w:r>
      <w:r w:rsidR="002051BB">
        <w:instrText>INCLUDEPICTURE  "https://cdn-images.visual-paradigm.com/guide/uml/what-is-use-</w:instrText>
      </w:r>
      <w:r w:rsidR="002051BB">
        <w:instrText>case-diagram/13-use-case-diagram-example-vehicle-sales-systems.png" \* MERGEFORMATINET</w:instrText>
      </w:r>
      <w:r w:rsidR="002051BB">
        <w:instrText xml:space="preserve"> </w:instrText>
      </w:r>
      <w:r w:rsidR="002051BB">
        <w:fldChar w:fldCharType="separate"/>
      </w:r>
      <w:r w:rsidR="00493AA1">
        <w:pict w14:anchorId="444CBB78">
          <v:shape id="_x0000_i1029" type="#_x0000_t75" alt="Use Case Diagram Example - Vehicle Sales Systems" style="width:447.05pt;height:204.75pt">
            <v:imagedata r:id="rId16" r:href="rId17"/>
          </v:shape>
        </w:pict>
      </w:r>
      <w:r w:rsidR="002051BB">
        <w:fldChar w:fldCharType="end"/>
      </w:r>
      <w:r w:rsidR="00785702">
        <w:fldChar w:fldCharType="end"/>
      </w:r>
      <w:r>
        <w:fldChar w:fldCharType="end"/>
      </w:r>
    </w:p>
    <w:p w14:paraId="6BE55EDA" w14:textId="77777777" w:rsidR="00E6364B" w:rsidRPr="006555BD" w:rsidRDefault="00E6364B" w:rsidP="00E6364B">
      <w:pPr>
        <w:pStyle w:val="Caption"/>
        <w:rPr>
          <w:color w:val="7030A0"/>
        </w:rPr>
      </w:pPr>
      <w:r w:rsidRPr="006555BD">
        <w:rPr>
          <w:color w:val="7030A0"/>
        </w:rPr>
        <w:t xml:space="preserve">Hình </w:t>
      </w:r>
      <w:r w:rsidRPr="006555BD">
        <w:rPr>
          <w:color w:val="7030A0"/>
        </w:rPr>
        <w:fldChar w:fldCharType="begin"/>
      </w:r>
      <w:r w:rsidRPr="006555BD">
        <w:rPr>
          <w:color w:val="7030A0"/>
        </w:rPr>
        <w:instrText xml:space="preserve"> SEQ Hình \* ARABIC </w:instrText>
      </w:r>
      <w:r w:rsidRPr="006555BD">
        <w:rPr>
          <w:color w:val="7030A0"/>
        </w:rPr>
        <w:fldChar w:fldCharType="separate"/>
      </w:r>
      <w:r>
        <w:rPr>
          <w:noProof/>
          <w:color w:val="7030A0"/>
        </w:rPr>
        <w:t>2</w:t>
      </w:r>
      <w:r w:rsidRPr="006555BD">
        <w:rPr>
          <w:color w:val="7030A0"/>
        </w:rPr>
        <w:fldChar w:fldCharType="end"/>
      </w:r>
      <w:r w:rsidRPr="006555BD">
        <w:rPr>
          <w:color w:val="7030A0"/>
        </w:rPr>
        <w:t xml:space="preserve"> Sơ đồ use case tổng quát</w:t>
      </w:r>
    </w:p>
    <w:p w14:paraId="5974D4B2" w14:textId="5AD42634" w:rsidR="00E6364B" w:rsidRDefault="00E6364B" w:rsidP="00E6364B">
      <w:pPr>
        <w:pStyle w:val="Heading2"/>
      </w:pPr>
      <w:bookmarkStart w:id="16" w:name="_Toc82891503"/>
      <w:r w:rsidRPr="006555BD">
        <w:t>Đặc tả use case:</w:t>
      </w:r>
      <w:bookmarkEnd w:id="16"/>
    </w:p>
    <w:p w14:paraId="64F9B651" w14:textId="6473E97E" w:rsidR="00E6364B" w:rsidRPr="00E6364B" w:rsidRDefault="00E6364B" w:rsidP="00E6364B">
      <w:pPr>
        <w:ind w:firstLine="720"/>
      </w:pPr>
      <w:r w:rsidRPr="00E6364B">
        <w:t>Trong phần này, thực hiện mô tả chi tiết use case với tên, điều kiện để use case có thể thực hiện, các luồng sự kiện chính, phụ (các bước thực hiện use case)</w:t>
      </w:r>
    </w:p>
    <w:p w14:paraId="72109909" w14:textId="77777777" w:rsidR="00E6364B" w:rsidRPr="006555BD" w:rsidRDefault="00E6364B" w:rsidP="00E6364B">
      <w:pPr>
        <w:rPr>
          <w:color w:val="7030A0"/>
        </w:rPr>
      </w:pPr>
      <w:r>
        <w:tab/>
      </w:r>
      <w:r w:rsidRPr="006555BD">
        <w:rPr>
          <w:color w:val="7030A0"/>
        </w:rPr>
        <w:t>Search Aritcle: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E6364B" w:rsidRPr="006555BD" w14:paraId="30DC7F76" w14:textId="77777777" w:rsidTr="00F805BB">
        <w:tc>
          <w:tcPr>
            <w:tcW w:w="2070" w:type="dxa"/>
          </w:tcPr>
          <w:p w14:paraId="01CBEF73" w14:textId="77777777" w:rsidR="00E6364B" w:rsidRPr="006555BD" w:rsidRDefault="00E6364B" w:rsidP="00F805BB">
            <w:pPr>
              <w:tabs>
                <w:tab w:val="left" w:pos="0"/>
              </w:tabs>
              <w:suppressAutoHyphens/>
              <w:rPr>
                <w:b/>
                <w:color w:val="7030A0"/>
                <w:spacing w:val="-3"/>
              </w:rPr>
            </w:pPr>
            <w:r w:rsidRPr="006555BD">
              <w:rPr>
                <w:b/>
                <w:color w:val="7030A0"/>
                <w:spacing w:val="-3"/>
              </w:rPr>
              <w:t>Use Case Name</w:t>
            </w:r>
          </w:p>
        </w:tc>
        <w:tc>
          <w:tcPr>
            <w:tcW w:w="7389" w:type="dxa"/>
          </w:tcPr>
          <w:p w14:paraId="07ADC7F4" w14:textId="77777777" w:rsidR="00E6364B" w:rsidRPr="006555BD" w:rsidRDefault="00E6364B" w:rsidP="00F805BB">
            <w:pPr>
              <w:tabs>
                <w:tab w:val="left" w:pos="0"/>
              </w:tabs>
              <w:suppressAutoHyphens/>
              <w:rPr>
                <w:color w:val="7030A0"/>
                <w:spacing w:val="-3"/>
              </w:rPr>
            </w:pPr>
            <w:r w:rsidRPr="006555BD">
              <w:rPr>
                <w:color w:val="7030A0"/>
                <w:spacing w:val="-3"/>
              </w:rPr>
              <w:t>Search Article</w:t>
            </w:r>
            <w:r w:rsidRPr="006555BD">
              <w:rPr>
                <w:color w:val="7030A0"/>
                <w:spacing w:val="-3"/>
              </w:rPr>
              <w:fldChar w:fldCharType="begin"/>
            </w:r>
            <w:r w:rsidRPr="006555BD">
              <w:rPr>
                <w:color w:val="7030A0"/>
                <w:spacing w:val="-3"/>
              </w:rPr>
              <w:instrText xml:space="preserve"> XE "</w:instrText>
            </w:r>
            <w:r w:rsidRPr="006555BD">
              <w:rPr>
                <w:color w:val="7030A0"/>
              </w:rPr>
              <w:instrText>Article"</w:instrText>
            </w:r>
            <w:r w:rsidRPr="006555BD">
              <w:rPr>
                <w:color w:val="7030A0"/>
                <w:spacing w:val="-3"/>
              </w:rPr>
              <w:instrText xml:space="preserve"> </w:instrText>
            </w:r>
            <w:r w:rsidRPr="006555BD">
              <w:rPr>
                <w:color w:val="7030A0"/>
                <w:spacing w:val="-3"/>
              </w:rPr>
              <w:fldChar w:fldCharType="end"/>
            </w:r>
          </w:p>
        </w:tc>
      </w:tr>
      <w:tr w:rsidR="00E6364B" w:rsidRPr="006555BD" w14:paraId="776087FC" w14:textId="77777777" w:rsidTr="00F805BB">
        <w:tc>
          <w:tcPr>
            <w:tcW w:w="2070" w:type="dxa"/>
          </w:tcPr>
          <w:p w14:paraId="16129599" w14:textId="77777777" w:rsidR="00E6364B" w:rsidRPr="006555BD" w:rsidRDefault="00E6364B" w:rsidP="00F805BB">
            <w:pPr>
              <w:tabs>
                <w:tab w:val="left" w:pos="0"/>
              </w:tabs>
              <w:suppressAutoHyphens/>
              <w:rPr>
                <w:b/>
                <w:color w:val="7030A0"/>
                <w:spacing w:val="-3"/>
              </w:rPr>
            </w:pPr>
            <w:r w:rsidRPr="006555BD">
              <w:rPr>
                <w:b/>
                <w:color w:val="7030A0"/>
                <w:spacing w:val="-3"/>
              </w:rPr>
              <w:t>Điều kiện</w:t>
            </w:r>
          </w:p>
        </w:tc>
        <w:tc>
          <w:tcPr>
            <w:tcW w:w="7389" w:type="dxa"/>
          </w:tcPr>
          <w:p w14:paraId="6201BA9A" w14:textId="77777777" w:rsidR="00E6364B" w:rsidRPr="006555BD" w:rsidRDefault="00E6364B" w:rsidP="00F805BB">
            <w:pPr>
              <w:tabs>
                <w:tab w:val="left" w:pos="0"/>
              </w:tabs>
              <w:suppressAutoHyphens/>
              <w:rPr>
                <w:color w:val="7030A0"/>
                <w:spacing w:val="-3"/>
              </w:rPr>
            </w:pPr>
            <w:r w:rsidRPr="006555BD">
              <w:rPr>
                <w:color w:val="7030A0"/>
                <w:spacing w:val="-3"/>
              </w:rPr>
              <w:t>Web được hiển thị với các lưới để tìm kiếm</w:t>
            </w:r>
          </w:p>
        </w:tc>
      </w:tr>
      <w:tr w:rsidR="00E6364B" w:rsidRPr="006555BD" w14:paraId="1250D4A0" w14:textId="77777777" w:rsidTr="00F805BB">
        <w:tc>
          <w:tcPr>
            <w:tcW w:w="2070" w:type="dxa"/>
          </w:tcPr>
          <w:p w14:paraId="4D4DD591" w14:textId="77777777" w:rsidR="00E6364B" w:rsidRPr="006555BD" w:rsidRDefault="00E6364B" w:rsidP="00F805BB">
            <w:pPr>
              <w:tabs>
                <w:tab w:val="left" w:pos="0"/>
              </w:tabs>
              <w:suppressAutoHyphens/>
              <w:rPr>
                <w:b/>
                <w:color w:val="7030A0"/>
                <w:spacing w:val="-3"/>
              </w:rPr>
            </w:pPr>
            <w:r w:rsidRPr="006555BD">
              <w:rPr>
                <w:b/>
                <w:color w:val="7030A0"/>
                <w:spacing w:val="-3"/>
              </w:rPr>
              <w:t>Luồng chính</w:t>
            </w:r>
          </w:p>
        </w:tc>
        <w:tc>
          <w:tcPr>
            <w:tcW w:w="7389" w:type="dxa"/>
          </w:tcPr>
          <w:p w14:paraId="3E0701CE"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1. Người đọc chọn cách tìm kiếm trang Web. Các lựa chọn là theo Tác giả, theo Danh mục và theo Từ khóa.</w:t>
            </w:r>
          </w:p>
          <w:p w14:paraId="2DDD056B"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2. Nếu tìm kiếm theo Tác giả, hệ thống sẽ tạo và trình bày một danh sách theo thứ tự bảng chữ cái của tất cả các tác giả trong cơ sở dữ liệu. Trong trường hợp một bài báo có nhiều tác giả, mỗi tác giả được chứa trong danh sách.</w:t>
            </w:r>
          </w:p>
          <w:p w14:paraId="13259B96"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3. Người đọc chọn một tác giả.</w:t>
            </w:r>
          </w:p>
          <w:p w14:paraId="24CE886F"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4. Hệ thống tạo và trình bày danh sách tất cả các bài báo của tác giả đó trong cơ sở dữ liệu.</w:t>
            </w:r>
          </w:p>
          <w:p w14:paraId="2254D3FB"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5. Người đọc chọn một bài báo.</w:t>
            </w:r>
          </w:p>
          <w:p w14:paraId="2B550CDE"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6. Hệ thống hiển thị Tóm tắt cho bài viết.</w:t>
            </w:r>
          </w:p>
          <w:p w14:paraId="78DB5B77"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7. Người đọc chọn tải bài báo về hoặc quay lại danh sách bài viết hoặc danh sách trước đó.</w:t>
            </w:r>
          </w:p>
        </w:tc>
      </w:tr>
      <w:tr w:rsidR="00E6364B" w:rsidRPr="006555BD" w14:paraId="7AADBD46" w14:textId="77777777" w:rsidTr="00F805BB">
        <w:tc>
          <w:tcPr>
            <w:tcW w:w="2070" w:type="dxa"/>
          </w:tcPr>
          <w:p w14:paraId="41F9C349" w14:textId="77777777" w:rsidR="00E6364B" w:rsidRPr="006555BD" w:rsidRDefault="00E6364B" w:rsidP="00F805BB">
            <w:pPr>
              <w:tabs>
                <w:tab w:val="left" w:pos="0"/>
              </w:tabs>
              <w:suppressAutoHyphens/>
              <w:rPr>
                <w:b/>
                <w:color w:val="7030A0"/>
                <w:spacing w:val="-3"/>
              </w:rPr>
            </w:pPr>
            <w:r w:rsidRPr="006555BD">
              <w:rPr>
                <w:b/>
                <w:color w:val="7030A0"/>
                <w:spacing w:val="-3"/>
              </w:rPr>
              <w:t>Luồng phụ</w:t>
            </w:r>
          </w:p>
        </w:tc>
        <w:tc>
          <w:tcPr>
            <w:tcW w:w="7389" w:type="dxa"/>
          </w:tcPr>
          <w:p w14:paraId="25C59419" w14:textId="77777777" w:rsidR="00E6364B" w:rsidRPr="006555BD" w:rsidRDefault="00E6364B" w:rsidP="00F805BB">
            <w:pPr>
              <w:widowControl/>
              <w:tabs>
                <w:tab w:val="left" w:pos="0"/>
              </w:tabs>
              <w:suppressAutoHyphens/>
              <w:spacing w:line="240" w:lineRule="auto"/>
              <w:jc w:val="left"/>
              <w:rPr>
                <w:color w:val="7030A0"/>
                <w:spacing w:val="-3"/>
              </w:rPr>
            </w:pPr>
            <w:r w:rsidRPr="006555BD">
              <w:rPr>
                <w:color w:val="7030A0"/>
                <w:spacing w:val="-3"/>
              </w:rPr>
              <w:t>Ở bước 2, nếu Độc giả chọn tìm kiếm theo danh mục, hệ thống sẽ tạo và trình bày danh sách tất cả các danh mục trong cơ sở dữ liệu.</w:t>
            </w:r>
          </w:p>
          <w:p w14:paraId="27CF4EFC" w14:textId="77777777" w:rsidR="00E6364B" w:rsidRPr="006555BD" w:rsidRDefault="00E6364B" w:rsidP="00F805BB">
            <w:pPr>
              <w:widowControl/>
              <w:tabs>
                <w:tab w:val="left" w:pos="0"/>
              </w:tabs>
              <w:suppressAutoHyphens/>
              <w:spacing w:line="240" w:lineRule="auto"/>
              <w:ind w:left="360"/>
              <w:jc w:val="left"/>
              <w:rPr>
                <w:color w:val="7030A0"/>
                <w:spacing w:val="-3"/>
              </w:rPr>
            </w:pPr>
            <w:r w:rsidRPr="006555BD">
              <w:rPr>
                <w:color w:val="7030A0"/>
                <w:spacing w:val="-3"/>
              </w:rPr>
              <w:t>3. Người đọc chọn một danh mục.</w:t>
            </w:r>
          </w:p>
          <w:p w14:paraId="5715F376" w14:textId="77777777" w:rsidR="00E6364B" w:rsidRPr="006555BD" w:rsidRDefault="00E6364B" w:rsidP="00F805BB">
            <w:pPr>
              <w:widowControl/>
              <w:tabs>
                <w:tab w:val="left" w:pos="0"/>
              </w:tabs>
              <w:suppressAutoHyphens/>
              <w:spacing w:line="240" w:lineRule="auto"/>
              <w:ind w:left="360"/>
              <w:jc w:val="left"/>
              <w:rPr>
                <w:color w:val="7030A0"/>
                <w:spacing w:val="-3"/>
              </w:rPr>
            </w:pPr>
            <w:r w:rsidRPr="006555BD">
              <w:rPr>
                <w:color w:val="7030A0"/>
                <w:spacing w:val="-3"/>
              </w:rPr>
              <w:t xml:space="preserve">4. Hệ thống tạo và trình bày danh sách tất cả các bài báo trong danh mục </w:t>
            </w:r>
            <w:r w:rsidRPr="006555BD">
              <w:rPr>
                <w:color w:val="7030A0"/>
                <w:spacing w:val="-3"/>
              </w:rPr>
              <w:lastRenderedPageBreak/>
              <w:t>đó trong cơ sở dữ liệu. Quay lại bước 5.</w:t>
            </w:r>
          </w:p>
          <w:p w14:paraId="0029CE83" w14:textId="77777777" w:rsidR="00E6364B" w:rsidRPr="006555BD" w:rsidRDefault="00E6364B" w:rsidP="00F805BB">
            <w:pPr>
              <w:widowControl/>
              <w:tabs>
                <w:tab w:val="left" w:pos="0"/>
              </w:tabs>
              <w:suppressAutoHyphens/>
              <w:spacing w:line="240" w:lineRule="auto"/>
              <w:jc w:val="left"/>
              <w:rPr>
                <w:color w:val="7030A0"/>
                <w:spacing w:val="-3"/>
              </w:rPr>
            </w:pPr>
            <w:r w:rsidRPr="006555BD">
              <w:rPr>
                <w:color w:val="7030A0"/>
                <w:spacing w:val="-3"/>
              </w:rPr>
              <w:t>Ở bước 2, nếu Người đọc chọn tìm kiếm theo từ khóa, hệ thống sẽ xuất hiện hộp thoại để nhập từ khóa hoặc cụm từ.</w:t>
            </w:r>
          </w:p>
          <w:p w14:paraId="5EE4267E" w14:textId="77777777" w:rsidR="00E6364B" w:rsidRPr="006555BD" w:rsidRDefault="00E6364B" w:rsidP="00F805BB">
            <w:pPr>
              <w:widowControl/>
              <w:tabs>
                <w:tab w:val="left" w:pos="0"/>
              </w:tabs>
              <w:suppressAutoHyphens/>
              <w:spacing w:line="240" w:lineRule="auto"/>
              <w:ind w:left="360"/>
              <w:jc w:val="left"/>
              <w:rPr>
                <w:color w:val="7030A0"/>
                <w:spacing w:val="-3"/>
              </w:rPr>
            </w:pPr>
            <w:r w:rsidRPr="006555BD">
              <w:rPr>
                <w:color w:val="7030A0"/>
                <w:spacing w:val="-3"/>
              </w:rPr>
              <w:t>3. Trình đọc nhập một từ khóa hoặc cụm từ.</w:t>
            </w:r>
          </w:p>
          <w:p w14:paraId="71A5A4BC" w14:textId="77777777" w:rsidR="00E6364B" w:rsidRPr="006555BD" w:rsidRDefault="00E6364B" w:rsidP="00F805BB">
            <w:pPr>
              <w:widowControl/>
              <w:tabs>
                <w:tab w:val="left" w:pos="0"/>
              </w:tabs>
              <w:suppressAutoHyphens/>
              <w:spacing w:line="240" w:lineRule="auto"/>
              <w:ind w:left="360"/>
              <w:jc w:val="left"/>
              <w:rPr>
                <w:color w:val="7030A0"/>
                <w:spacing w:val="-3"/>
              </w:rPr>
            </w:pPr>
            <w:r w:rsidRPr="006555BD">
              <w:rPr>
                <w:color w:val="7030A0"/>
                <w:spacing w:val="-3"/>
              </w:rPr>
              <w:t>4. Hệ thống tìm kiếm Tóm tắt cho tất cả các bài báo có từ khóa hoặc cụm từ đó và tạo và trình bày danh sách tất cả các bài báo đó trong cơ sở dữ liệu. Quay lại bước 5.</w:t>
            </w:r>
          </w:p>
        </w:tc>
      </w:tr>
    </w:tbl>
    <w:p w14:paraId="1F804849" w14:textId="77777777" w:rsidR="00E6364B" w:rsidRDefault="00E6364B" w:rsidP="00E6364B"/>
    <w:p w14:paraId="3965A55F" w14:textId="2DF15CC2" w:rsidR="00887CC8" w:rsidRDefault="006555BD">
      <w:pPr>
        <w:pStyle w:val="Heading2"/>
        <w:ind w:left="720" w:hanging="720"/>
      </w:pPr>
      <w:bookmarkStart w:id="17" w:name="_Toc82891504"/>
      <w:r>
        <w:t>Luồng màn hình (Screen flow)</w:t>
      </w:r>
      <w:bookmarkEnd w:id="17"/>
    </w:p>
    <w:p w14:paraId="53B04728" w14:textId="6902C034" w:rsidR="006555BD" w:rsidRDefault="006555BD" w:rsidP="006555BD">
      <w:pPr>
        <w:ind w:firstLine="720"/>
      </w:pPr>
      <w:r w:rsidRPr="006555BD">
        <w:t>Phần này biểu diễn các màn hình hệ thống và mối quan hệ giữa các màn hình. Có thể vẽ Luồng màn hình cho hệ thống dưới dạng sơ đồ như bên dưới</w:t>
      </w:r>
      <w:r>
        <w:t xml:space="preserve">. </w:t>
      </w:r>
    </w:p>
    <w:p w14:paraId="7FF5A138" w14:textId="77777777" w:rsidR="006555BD" w:rsidRDefault="00493AA1" w:rsidP="006555BD">
      <w:pPr>
        <w:keepNext/>
        <w:jc w:val="center"/>
      </w:pPr>
      <w:r>
        <w:rPr>
          <w:noProof/>
        </w:rPr>
        <w:pict w14:anchorId="4703C371">
          <v:shape id="Picture 16" o:spid="_x0000_i1030" type="#_x0000_t75" style="width:452.65pt;height:233.55pt;visibility:visible">
            <v:imagedata r:id="rId18" o:title=""/>
          </v:shape>
        </w:pict>
      </w:r>
    </w:p>
    <w:p w14:paraId="29947D4F" w14:textId="41897B43" w:rsidR="006555BD" w:rsidRPr="006555BD" w:rsidRDefault="006555BD" w:rsidP="006555BD">
      <w:pPr>
        <w:pStyle w:val="Caption"/>
      </w:pPr>
      <w:r>
        <w:t xml:space="preserve">Hình </w:t>
      </w:r>
      <w:fldSimple w:instr=" SEQ Hình \* ARABIC ">
        <w:r>
          <w:rPr>
            <w:noProof/>
          </w:rPr>
          <w:t>3</w:t>
        </w:r>
      </w:fldSimple>
      <w:r>
        <w:t xml:space="preserve"> Luồng màn hình của phần mềm</w:t>
      </w:r>
    </w:p>
    <w:p w14:paraId="349B6A3A" w14:textId="145FDD97" w:rsidR="00F42F26" w:rsidRDefault="006555BD" w:rsidP="006555BD">
      <w:pPr>
        <w:pStyle w:val="Heading2"/>
      </w:pPr>
      <w:bookmarkStart w:id="18" w:name="_Toc82891505"/>
      <w:r>
        <w:t>Mô tả màn hình</w:t>
      </w:r>
      <w:bookmarkEnd w:id="18"/>
    </w:p>
    <w:p w14:paraId="69379519" w14:textId="366E059E" w:rsidR="006555BD" w:rsidRDefault="006555BD" w:rsidP="006555BD">
      <w:pPr>
        <w:ind w:left="720"/>
      </w:pPr>
      <w:r>
        <w:t>Trong phần này, sử dụng bảng dưới đây mô tả đặc điểm của màn hình có trong hình 3</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621"/>
        <w:gridCol w:w="6421"/>
      </w:tblGrid>
      <w:tr w:rsidR="00E6364B" w14:paraId="6395137D" w14:textId="77777777" w:rsidTr="00E6364B">
        <w:trPr>
          <w:trHeight w:val="67"/>
        </w:trPr>
        <w:tc>
          <w:tcPr>
            <w:tcW w:w="24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6D8DDCD" w14:textId="77777777" w:rsidR="00E6364B" w:rsidRPr="00E6364B" w:rsidRDefault="00E6364B">
            <w:pPr>
              <w:ind w:left="34"/>
              <w:rPr>
                <w:b/>
                <w:szCs w:val="24"/>
              </w:rPr>
            </w:pPr>
            <w:r w:rsidRPr="00E6364B">
              <w:rPr>
                <w:b/>
                <w:szCs w:val="24"/>
              </w:rPr>
              <w:t>#</w:t>
            </w:r>
          </w:p>
        </w:tc>
        <w:tc>
          <w:tcPr>
            <w:tcW w:w="138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8C1AD89" w14:textId="77777777" w:rsidR="00E6364B" w:rsidRPr="00E6364B" w:rsidRDefault="00E6364B">
            <w:pPr>
              <w:rPr>
                <w:b/>
                <w:szCs w:val="24"/>
              </w:rPr>
            </w:pPr>
            <w:r w:rsidRPr="00E6364B">
              <w:rPr>
                <w:b/>
                <w:szCs w:val="24"/>
              </w:rPr>
              <w:t>Màn hình</w:t>
            </w:r>
          </w:p>
        </w:tc>
        <w:tc>
          <w:tcPr>
            <w:tcW w:w="3379"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92B0CC0" w14:textId="77777777" w:rsidR="00E6364B" w:rsidRPr="00E6364B" w:rsidRDefault="00E6364B">
            <w:pPr>
              <w:rPr>
                <w:b/>
                <w:szCs w:val="24"/>
              </w:rPr>
            </w:pPr>
            <w:r w:rsidRPr="00E6364B">
              <w:rPr>
                <w:b/>
                <w:szCs w:val="24"/>
              </w:rPr>
              <w:t>Mô tả</w:t>
            </w:r>
          </w:p>
        </w:tc>
      </w:tr>
      <w:tr w:rsidR="00E6364B" w14:paraId="06FBD4B0"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69199845" w14:textId="77777777" w:rsidR="00E6364B" w:rsidRPr="00E6364B" w:rsidRDefault="00E6364B">
            <w:pPr>
              <w:ind w:left="34"/>
              <w:rPr>
                <w:szCs w:val="24"/>
              </w:rPr>
            </w:pPr>
            <w:r w:rsidRPr="00E6364B">
              <w:rPr>
                <w:szCs w:val="24"/>
              </w:rPr>
              <w:t>1</w:t>
            </w:r>
          </w:p>
        </w:tc>
        <w:tc>
          <w:tcPr>
            <w:tcW w:w="1380" w:type="pct"/>
            <w:tcBorders>
              <w:top w:val="single" w:sz="4" w:space="0" w:color="auto"/>
              <w:left w:val="single" w:sz="4" w:space="0" w:color="auto"/>
              <w:bottom w:val="single" w:sz="4" w:space="0" w:color="auto"/>
              <w:right w:val="single" w:sz="4" w:space="0" w:color="auto"/>
            </w:tcBorders>
            <w:vAlign w:val="center"/>
          </w:tcPr>
          <w:p w14:paraId="15F3848F"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3A310E3C" w14:textId="77777777" w:rsidR="00E6364B" w:rsidRPr="00E6364B" w:rsidRDefault="00E6364B">
            <w:pPr>
              <w:rPr>
                <w:szCs w:val="24"/>
              </w:rPr>
            </w:pPr>
          </w:p>
        </w:tc>
      </w:tr>
      <w:tr w:rsidR="00E6364B" w14:paraId="5F45BFE5"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061B22F5" w14:textId="77777777" w:rsidR="00E6364B" w:rsidRPr="00E6364B" w:rsidRDefault="00E6364B">
            <w:pPr>
              <w:ind w:left="34"/>
              <w:rPr>
                <w:szCs w:val="24"/>
              </w:rPr>
            </w:pPr>
            <w:r w:rsidRPr="00E6364B">
              <w:rPr>
                <w:szCs w:val="24"/>
              </w:rPr>
              <w:t>2</w:t>
            </w:r>
          </w:p>
        </w:tc>
        <w:tc>
          <w:tcPr>
            <w:tcW w:w="1380" w:type="pct"/>
            <w:tcBorders>
              <w:top w:val="single" w:sz="4" w:space="0" w:color="auto"/>
              <w:left w:val="single" w:sz="4" w:space="0" w:color="auto"/>
              <w:bottom w:val="single" w:sz="4" w:space="0" w:color="auto"/>
              <w:right w:val="single" w:sz="4" w:space="0" w:color="auto"/>
            </w:tcBorders>
            <w:vAlign w:val="center"/>
          </w:tcPr>
          <w:p w14:paraId="5A18BB43"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01D4E444" w14:textId="77777777" w:rsidR="00E6364B" w:rsidRPr="00E6364B" w:rsidRDefault="00E6364B">
            <w:pPr>
              <w:rPr>
                <w:szCs w:val="24"/>
              </w:rPr>
            </w:pPr>
          </w:p>
        </w:tc>
      </w:tr>
      <w:tr w:rsidR="00E6364B" w14:paraId="4B41D1B1" w14:textId="77777777" w:rsidTr="00E6364B">
        <w:tc>
          <w:tcPr>
            <w:tcW w:w="240" w:type="pct"/>
            <w:tcBorders>
              <w:top w:val="single" w:sz="4" w:space="0" w:color="auto"/>
              <w:left w:val="single" w:sz="4" w:space="0" w:color="auto"/>
              <w:bottom w:val="single" w:sz="4" w:space="0" w:color="auto"/>
              <w:right w:val="single" w:sz="4" w:space="0" w:color="auto"/>
            </w:tcBorders>
            <w:vAlign w:val="center"/>
          </w:tcPr>
          <w:p w14:paraId="11DFA111" w14:textId="77777777" w:rsidR="00E6364B" w:rsidRPr="00E6364B" w:rsidRDefault="00E6364B">
            <w:pPr>
              <w:ind w:left="34"/>
              <w:rPr>
                <w:szCs w:val="24"/>
              </w:rPr>
            </w:pPr>
          </w:p>
        </w:tc>
        <w:tc>
          <w:tcPr>
            <w:tcW w:w="1380" w:type="pct"/>
            <w:tcBorders>
              <w:top w:val="single" w:sz="4" w:space="0" w:color="auto"/>
              <w:left w:val="single" w:sz="4" w:space="0" w:color="auto"/>
              <w:bottom w:val="single" w:sz="4" w:space="0" w:color="auto"/>
              <w:right w:val="single" w:sz="4" w:space="0" w:color="auto"/>
            </w:tcBorders>
            <w:vAlign w:val="center"/>
          </w:tcPr>
          <w:p w14:paraId="4B32D0BB"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777E81AD" w14:textId="77777777" w:rsidR="00E6364B" w:rsidRPr="00E6364B" w:rsidRDefault="00E6364B">
            <w:pPr>
              <w:rPr>
                <w:szCs w:val="24"/>
              </w:rPr>
            </w:pPr>
          </w:p>
        </w:tc>
      </w:tr>
    </w:tbl>
    <w:p w14:paraId="35DA6055" w14:textId="36B6C5A7" w:rsidR="006555BD" w:rsidRPr="006D5871" w:rsidRDefault="00E6364B" w:rsidP="00E6364B">
      <w:r>
        <w:tab/>
      </w:r>
    </w:p>
    <w:p w14:paraId="49471154" w14:textId="67AC48F2" w:rsidR="00EC1BAB" w:rsidRDefault="00E6364B" w:rsidP="00887CC8">
      <w:pPr>
        <w:pStyle w:val="Heading2"/>
      </w:pPr>
      <w:bookmarkStart w:id="19" w:name="_Toc82891506"/>
      <w:r>
        <w:lastRenderedPageBreak/>
        <w:t>Hệ thống cấp quyền</w:t>
      </w:r>
      <w:bookmarkEnd w:id="19"/>
    </w:p>
    <w:p w14:paraId="5F18CD1A" w14:textId="77777777" w:rsidR="00E6364B" w:rsidRDefault="00E6364B" w:rsidP="00E6364B">
      <w:pPr>
        <w:ind w:firstLine="720"/>
        <w:rPr>
          <w:sz w:val="20"/>
        </w:rPr>
      </w:pPr>
      <w:r>
        <w:t>Các quyền truy cập vào màn hình và hoạt động của màn hình như bên dưới</w:t>
      </w:r>
    </w:p>
    <w:tbl>
      <w:tblPr>
        <w:tblW w:w="921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E6364B" w:rsidRPr="00E6364B" w14:paraId="14AADE2C"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5813B95" w14:textId="77777777" w:rsidR="00E6364B" w:rsidRPr="00E6364B" w:rsidRDefault="00E6364B">
            <w:pPr>
              <w:rPr>
                <w:b/>
                <w:szCs w:val="24"/>
              </w:rPr>
            </w:pPr>
            <w:r w:rsidRPr="00E6364B">
              <w:rPr>
                <w:b/>
                <w:szCs w:val="24"/>
              </w:rPr>
              <w:t>Màn hình</w:t>
            </w:r>
          </w:p>
        </w:tc>
        <w:tc>
          <w:tcPr>
            <w:tcW w:w="867"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9D79480" w14:textId="08B347F3" w:rsidR="00E6364B" w:rsidRPr="00E6364B" w:rsidRDefault="00E6364B">
            <w:pPr>
              <w:jc w:val="center"/>
              <w:rPr>
                <w:b/>
                <w:szCs w:val="24"/>
              </w:rPr>
            </w:pPr>
            <w:r>
              <w:rPr>
                <w:b/>
                <w:szCs w:val="24"/>
              </w:rPr>
              <w:t>Tên chức năng</w:t>
            </w:r>
          </w:p>
        </w:tc>
        <w:tc>
          <w:tcPr>
            <w:tcW w:w="834" w:type="dxa"/>
            <w:tcBorders>
              <w:top w:val="single" w:sz="4" w:space="0" w:color="auto"/>
              <w:left w:val="single" w:sz="4" w:space="0" w:color="auto"/>
              <w:bottom w:val="single" w:sz="4" w:space="0" w:color="auto"/>
              <w:right w:val="single" w:sz="4" w:space="0" w:color="auto"/>
            </w:tcBorders>
            <w:shd w:val="clear" w:color="auto" w:fill="DEEAF6"/>
            <w:hideMark/>
          </w:tcPr>
          <w:p w14:paraId="3E68D661" w14:textId="61431AE1" w:rsidR="00E6364B" w:rsidRPr="00E6364B" w:rsidRDefault="00E6364B">
            <w:pPr>
              <w:jc w:val="center"/>
              <w:rPr>
                <w:b/>
                <w:szCs w:val="24"/>
              </w:rPr>
            </w:pPr>
            <w:r>
              <w:rPr>
                <w:b/>
                <w:szCs w:val="24"/>
              </w:rPr>
              <w:t>Tên chức năng</w:t>
            </w:r>
          </w:p>
        </w:tc>
        <w:tc>
          <w:tcPr>
            <w:tcW w:w="851" w:type="dxa"/>
            <w:tcBorders>
              <w:top w:val="single" w:sz="4" w:space="0" w:color="auto"/>
              <w:left w:val="single" w:sz="4" w:space="0" w:color="auto"/>
              <w:bottom w:val="single" w:sz="4" w:space="0" w:color="auto"/>
              <w:right w:val="single" w:sz="4" w:space="0" w:color="auto"/>
            </w:tcBorders>
            <w:shd w:val="clear" w:color="auto" w:fill="DEEAF6"/>
            <w:hideMark/>
          </w:tcPr>
          <w:p w14:paraId="56F525F2" w14:textId="145F8982"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15BDA589" w14:textId="273EEAC4"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27842C79" w14:textId="0E7EAB8A" w:rsidR="00E6364B" w:rsidRPr="00E6364B" w:rsidRDefault="00E6364B">
            <w:pPr>
              <w:jc w:val="center"/>
              <w:rPr>
                <w:b/>
                <w:szCs w:val="24"/>
              </w:rPr>
            </w:pPr>
            <w:r>
              <w:rPr>
                <w:b/>
                <w:szCs w:val="24"/>
              </w:rPr>
              <w:t>Tên chức năng</w:t>
            </w:r>
          </w:p>
        </w:tc>
      </w:tr>
      <w:tr w:rsidR="00E6364B" w:rsidRPr="00E6364B" w14:paraId="202128C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A1A0B02" w14:textId="77777777" w:rsidR="00E6364B" w:rsidRPr="00E6364B" w:rsidRDefault="00E6364B">
            <w:pPr>
              <w:rPr>
                <w:color w:val="000000"/>
                <w:szCs w:val="24"/>
              </w:rPr>
            </w:pPr>
            <w:r w:rsidRPr="00E6364B">
              <w:rPr>
                <w:color w:val="000000"/>
                <w:szCs w:val="24"/>
              </w:rPr>
              <w:t>&lt;&lt;Màn hình Tên1&gt;&gt;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542541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344C4D5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E3ED7EB"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BEE34C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7C6A969E" w14:textId="77777777" w:rsidR="00E6364B" w:rsidRPr="00E6364B" w:rsidRDefault="00E6364B">
            <w:pPr>
              <w:jc w:val="center"/>
              <w:rPr>
                <w:color w:val="000000"/>
                <w:szCs w:val="24"/>
              </w:rPr>
            </w:pPr>
            <w:r w:rsidRPr="00E6364B">
              <w:rPr>
                <w:color w:val="000000"/>
                <w:szCs w:val="24"/>
              </w:rPr>
              <w:t>X</w:t>
            </w:r>
          </w:p>
        </w:tc>
      </w:tr>
      <w:tr w:rsidR="00E6364B" w:rsidRPr="00E6364B" w14:paraId="636E0FD7"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3325499C" w14:textId="77777777" w:rsidR="00E6364B" w:rsidRPr="00E6364B" w:rsidRDefault="00E6364B">
            <w:pPr>
              <w:rPr>
                <w:color w:val="000000"/>
                <w:szCs w:val="24"/>
              </w:rPr>
            </w:pPr>
            <w:r w:rsidRPr="00E6364B">
              <w:rPr>
                <w:color w:val="000000"/>
                <w:szCs w:val="24"/>
              </w:rPr>
              <w:t xml:space="preserve">    &lt;&lt;Hoạt động của màn hình&gt;&gt;</w:t>
            </w:r>
          </w:p>
        </w:tc>
        <w:tc>
          <w:tcPr>
            <w:tcW w:w="867" w:type="dxa"/>
            <w:tcBorders>
              <w:top w:val="single" w:sz="4" w:space="0" w:color="auto"/>
              <w:left w:val="single" w:sz="4" w:space="0" w:color="auto"/>
              <w:bottom w:val="single" w:sz="4" w:space="0" w:color="auto"/>
              <w:right w:val="single" w:sz="4" w:space="0" w:color="auto"/>
            </w:tcBorders>
            <w:noWrap/>
            <w:vAlign w:val="bottom"/>
          </w:tcPr>
          <w:p w14:paraId="3885A2D0"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C3E7C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BA0359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C3553A5"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4D6E724" w14:textId="77777777" w:rsidR="00E6364B" w:rsidRPr="00E6364B" w:rsidRDefault="00E6364B">
            <w:pPr>
              <w:jc w:val="center"/>
              <w:rPr>
                <w:color w:val="000000"/>
                <w:szCs w:val="24"/>
              </w:rPr>
            </w:pPr>
            <w:r w:rsidRPr="00E6364B">
              <w:rPr>
                <w:color w:val="000000"/>
                <w:szCs w:val="24"/>
              </w:rPr>
              <w:t>X</w:t>
            </w:r>
          </w:p>
        </w:tc>
      </w:tr>
      <w:tr w:rsidR="00E6364B" w:rsidRPr="00E6364B" w14:paraId="7E607B55"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0629B0D" w14:textId="77777777" w:rsidR="00E6364B" w:rsidRPr="00E6364B" w:rsidRDefault="00E6364B">
            <w:pPr>
              <w:rPr>
                <w:color w:val="000000"/>
                <w:szCs w:val="24"/>
              </w:rPr>
            </w:pPr>
            <w:r w:rsidRPr="00E6364B">
              <w:rPr>
                <w:color w:val="000000"/>
                <w:szCs w:val="24"/>
              </w:rPr>
              <w:t>&lt;&lt; Màn hình Tên2&gt;&gt;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31E303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6D079EA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85D5024"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0ED86433"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1E88BA51" w14:textId="77777777" w:rsidR="00E6364B" w:rsidRPr="00E6364B" w:rsidRDefault="00E6364B">
            <w:pPr>
              <w:jc w:val="center"/>
              <w:rPr>
                <w:color w:val="000000"/>
                <w:szCs w:val="24"/>
              </w:rPr>
            </w:pPr>
          </w:p>
        </w:tc>
      </w:tr>
      <w:tr w:rsidR="00E6364B" w:rsidRPr="00E6364B" w14:paraId="1260DCD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6857C6" w14:textId="77777777" w:rsidR="00E6364B" w:rsidRPr="00E6364B" w:rsidRDefault="00E6364B">
            <w:pPr>
              <w:rPr>
                <w:color w:val="000000"/>
                <w:szCs w:val="24"/>
              </w:rPr>
            </w:pPr>
            <w:r w:rsidRPr="00E6364B">
              <w:rPr>
                <w:color w:val="000000"/>
                <w:szCs w:val="24"/>
              </w:rPr>
              <w:t xml:space="preserve">    Truy vấn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7BFC3658"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15BDD1F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2E2DD93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FF2C19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0EF97096" w14:textId="77777777" w:rsidR="00E6364B" w:rsidRPr="00E6364B" w:rsidRDefault="00E6364B">
            <w:pPr>
              <w:jc w:val="center"/>
              <w:rPr>
                <w:color w:val="000000"/>
                <w:szCs w:val="24"/>
              </w:rPr>
            </w:pPr>
          </w:p>
        </w:tc>
      </w:tr>
      <w:tr w:rsidR="00E6364B" w:rsidRPr="00E6364B" w14:paraId="0E76C8E8"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90526B5" w14:textId="77777777" w:rsidR="00E6364B" w:rsidRPr="00E6364B" w:rsidRDefault="00E6364B">
            <w:pPr>
              <w:rPr>
                <w:color w:val="000000"/>
                <w:szCs w:val="24"/>
              </w:rPr>
            </w:pPr>
            <w:r w:rsidRPr="00E6364B">
              <w:rPr>
                <w:color w:val="000000"/>
                <w:szCs w:val="24"/>
              </w:rPr>
              <w:t xml:space="preserve">    Truy vấn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45AAB83C"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416A9E67"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324BAFA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C9DA801"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6742F325" w14:textId="77777777" w:rsidR="00E6364B" w:rsidRPr="00E6364B" w:rsidRDefault="00E6364B">
            <w:pPr>
              <w:jc w:val="center"/>
              <w:rPr>
                <w:color w:val="000000"/>
                <w:szCs w:val="24"/>
              </w:rPr>
            </w:pPr>
          </w:p>
        </w:tc>
      </w:tr>
      <w:tr w:rsidR="00E6364B" w:rsidRPr="00E6364B" w14:paraId="5CDE472D"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E06266C" w14:textId="77777777" w:rsidR="00E6364B" w:rsidRPr="00E6364B" w:rsidRDefault="00E6364B">
            <w:pPr>
              <w:rPr>
                <w:color w:val="000000"/>
                <w:szCs w:val="24"/>
              </w:rPr>
            </w:pPr>
            <w:r w:rsidRPr="00E6364B">
              <w:rPr>
                <w:color w:val="000000"/>
                <w:szCs w:val="24"/>
              </w:rPr>
              <w:t xml:space="preserve">    Truy vấn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4CFCFBA3"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04E868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7F8C2C4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F8C93D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0F0F668F" w14:textId="77777777" w:rsidR="00E6364B" w:rsidRPr="00E6364B" w:rsidRDefault="00E6364B">
            <w:pPr>
              <w:jc w:val="center"/>
              <w:rPr>
                <w:color w:val="000000"/>
                <w:szCs w:val="24"/>
              </w:rPr>
            </w:pPr>
          </w:p>
        </w:tc>
      </w:tr>
      <w:tr w:rsidR="00E6364B" w:rsidRPr="00E6364B" w14:paraId="26B5D4F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5D7146" w14:textId="77777777" w:rsidR="00E6364B" w:rsidRPr="00E6364B" w:rsidRDefault="00E6364B">
            <w:pPr>
              <w:rPr>
                <w:color w:val="000000"/>
                <w:szCs w:val="24"/>
              </w:rPr>
            </w:pPr>
            <w:r w:rsidRPr="00E6364B">
              <w:rPr>
                <w:color w:val="000000"/>
                <w:szCs w:val="24"/>
              </w:rPr>
              <w:t xml:space="preserve">    Thêm Dữ liệu Mới</w:t>
            </w:r>
          </w:p>
        </w:tc>
        <w:tc>
          <w:tcPr>
            <w:tcW w:w="867" w:type="dxa"/>
            <w:tcBorders>
              <w:top w:val="single" w:sz="4" w:space="0" w:color="auto"/>
              <w:left w:val="single" w:sz="4" w:space="0" w:color="auto"/>
              <w:bottom w:val="single" w:sz="4" w:space="0" w:color="auto"/>
              <w:right w:val="single" w:sz="4" w:space="0" w:color="auto"/>
            </w:tcBorders>
            <w:noWrap/>
            <w:vAlign w:val="bottom"/>
          </w:tcPr>
          <w:p w14:paraId="59CF61C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03E7A103"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81891A8"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198C242"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C612ADB" w14:textId="77777777" w:rsidR="00E6364B" w:rsidRPr="00E6364B" w:rsidRDefault="00E6364B">
            <w:pPr>
              <w:jc w:val="center"/>
              <w:rPr>
                <w:color w:val="000000"/>
                <w:szCs w:val="24"/>
              </w:rPr>
            </w:pPr>
            <w:r w:rsidRPr="00E6364B">
              <w:rPr>
                <w:color w:val="000000"/>
                <w:szCs w:val="24"/>
              </w:rPr>
              <w:t>X</w:t>
            </w:r>
          </w:p>
        </w:tc>
      </w:tr>
      <w:tr w:rsidR="00E6364B" w:rsidRPr="00E6364B" w14:paraId="0C72359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8B81DE3" w14:textId="77777777" w:rsidR="00E6364B" w:rsidRPr="00E6364B" w:rsidRDefault="00E6364B">
            <w:pPr>
              <w:rPr>
                <w:color w:val="000000"/>
                <w:szCs w:val="24"/>
              </w:rPr>
            </w:pPr>
            <w:r w:rsidRPr="00E6364B">
              <w:rPr>
                <w:color w:val="000000"/>
                <w:szCs w:val="24"/>
              </w:rPr>
              <w:t xml:space="preserve">    Cập nhật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3A5F679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166C7D"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C4CE6A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D3A710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260E44CD" w14:textId="77777777" w:rsidR="00E6364B" w:rsidRPr="00E6364B" w:rsidRDefault="00E6364B">
            <w:pPr>
              <w:jc w:val="center"/>
              <w:rPr>
                <w:color w:val="000000"/>
                <w:szCs w:val="24"/>
              </w:rPr>
            </w:pPr>
            <w:r w:rsidRPr="00E6364B">
              <w:rPr>
                <w:color w:val="000000"/>
                <w:szCs w:val="24"/>
              </w:rPr>
              <w:t>X</w:t>
            </w:r>
          </w:p>
        </w:tc>
      </w:tr>
      <w:tr w:rsidR="00E6364B" w:rsidRPr="00E6364B" w14:paraId="3BA75052"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47F3994" w14:textId="77777777" w:rsidR="00E6364B" w:rsidRPr="00E6364B" w:rsidRDefault="00E6364B">
            <w:pPr>
              <w:rPr>
                <w:color w:val="000000"/>
                <w:szCs w:val="24"/>
              </w:rPr>
            </w:pPr>
            <w:r w:rsidRPr="00E6364B">
              <w:rPr>
                <w:color w:val="000000"/>
                <w:szCs w:val="24"/>
              </w:rPr>
              <w:t xml:space="preserve">    Cập nhật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6FD0941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FCD3DF2"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FCE4AC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81864C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ADFED81" w14:textId="77777777" w:rsidR="00E6364B" w:rsidRPr="00E6364B" w:rsidRDefault="00E6364B">
            <w:pPr>
              <w:jc w:val="center"/>
              <w:rPr>
                <w:color w:val="000000"/>
                <w:szCs w:val="24"/>
              </w:rPr>
            </w:pPr>
            <w:r w:rsidRPr="00E6364B">
              <w:rPr>
                <w:color w:val="000000"/>
                <w:szCs w:val="24"/>
              </w:rPr>
              <w:t>X</w:t>
            </w:r>
          </w:p>
        </w:tc>
      </w:tr>
      <w:tr w:rsidR="00E6364B" w:rsidRPr="00E6364B" w14:paraId="43D44954"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CC12731" w14:textId="77777777" w:rsidR="00E6364B" w:rsidRPr="00E6364B" w:rsidRDefault="00E6364B">
            <w:pPr>
              <w:rPr>
                <w:color w:val="000000"/>
                <w:szCs w:val="24"/>
              </w:rPr>
            </w:pPr>
            <w:r w:rsidRPr="00E6364B">
              <w:rPr>
                <w:color w:val="000000"/>
                <w:szCs w:val="24"/>
              </w:rPr>
              <w:t xml:space="preserve">    Cập nhật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39094EA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351A496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4C80041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662994E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64419A96" w14:textId="77777777" w:rsidR="00E6364B" w:rsidRPr="00E6364B" w:rsidRDefault="00E6364B">
            <w:pPr>
              <w:jc w:val="center"/>
              <w:rPr>
                <w:color w:val="000000"/>
                <w:szCs w:val="24"/>
              </w:rPr>
            </w:pPr>
            <w:r w:rsidRPr="00E6364B">
              <w:rPr>
                <w:color w:val="000000"/>
                <w:szCs w:val="24"/>
              </w:rPr>
              <w:t>X</w:t>
            </w:r>
          </w:p>
        </w:tc>
      </w:tr>
      <w:tr w:rsidR="00E6364B" w:rsidRPr="00E6364B" w14:paraId="5C479C3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0DF761" w14:textId="77777777" w:rsidR="00E6364B" w:rsidRPr="00E6364B" w:rsidRDefault="00E6364B">
            <w:pPr>
              <w:rPr>
                <w:color w:val="000000"/>
                <w:szCs w:val="24"/>
              </w:rPr>
            </w:pPr>
            <w:r w:rsidRPr="00E6364B">
              <w:rPr>
                <w:color w:val="000000"/>
                <w:szCs w:val="24"/>
              </w:rPr>
              <w:t xml:space="preserve">    Xóa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2CD8123D"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8408B5E"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F2F93D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3F47F207"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461CDC98" w14:textId="77777777" w:rsidR="00E6364B" w:rsidRPr="00E6364B" w:rsidRDefault="00E6364B">
            <w:pPr>
              <w:jc w:val="center"/>
              <w:rPr>
                <w:color w:val="000000"/>
                <w:szCs w:val="24"/>
              </w:rPr>
            </w:pPr>
          </w:p>
        </w:tc>
      </w:tr>
      <w:tr w:rsidR="00E6364B" w:rsidRPr="00E6364B" w14:paraId="2934D31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3FEFFF" w14:textId="77777777" w:rsidR="00E6364B" w:rsidRPr="00E6364B" w:rsidRDefault="00E6364B">
            <w:pPr>
              <w:rPr>
                <w:color w:val="000000"/>
                <w:szCs w:val="24"/>
              </w:rPr>
            </w:pPr>
            <w:r w:rsidRPr="00E6364B">
              <w:rPr>
                <w:color w:val="000000"/>
                <w:szCs w:val="24"/>
              </w:rPr>
              <w:t xml:space="preserve">    …</w:t>
            </w:r>
          </w:p>
        </w:tc>
        <w:tc>
          <w:tcPr>
            <w:tcW w:w="867" w:type="dxa"/>
            <w:tcBorders>
              <w:top w:val="single" w:sz="4" w:space="0" w:color="auto"/>
              <w:left w:val="single" w:sz="4" w:space="0" w:color="auto"/>
              <w:bottom w:val="single" w:sz="4" w:space="0" w:color="auto"/>
              <w:right w:val="single" w:sz="4" w:space="0" w:color="auto"/>
            </w:tcBorders>
            <w:noWrap/>
            <w:vAlign w:val="bottom"/>
          </w:tcPr>
          <w:p w14:paraId="29E6EE9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1B5AFDDB"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0CC9717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7135AFF"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C969DEA" w14:textId="77777777" w:rsidR="00E6364B" w:rsidRPr="00E6364B" w:rsidRDefault="00E6364B">
            <w:pPr>
              <w:jc w:val="center"/>
              <w:rPr>
                <w:color w:val="000000"/>
                <w:szCs w:val="24"/>
              </w:rPr>
            </w:pPr>
          </w:p>
        </w:tc>
      </w:tr>
    </w:tbl>
    <w:p w14:paraId="47E72B55" w14:textId="2B6FA01F" w:rsidR="00660CEA" w:rsidRDefault="00E6364B" w:rsidP="00E6364B">
      <w:pPr>
        <w:pStyle w:val="Heading2"/>
      </w:pPr>
      <w:bookmarkStart w:id="20" w:name="_Toc82891507"/>
      <w:r>
        <w:t>Yêu cầu phi chức năng</w:t>
      </w:r>
      <w:bookmarkEnd w:id="20"/>
    </w:p>
    <w:p w14:paraId="35AF918D" w14:textId="2DD654E5" w:rsidR="00E6364B" w:rsidRDefault="00E6364B" w:rsidP="00E6364B">
      <w:pPr>
        <w:pStyle w:val="Heading3"/>
      </w:pPr>
      <w:bookmarkStart w:id="21" w:name="_Toc82891508"/>
      <w:r>
        <w:t>Tính bảo mật</w:t>
      </w:r>
      <w:bookmarkEnd w:id="21"/>
    </w:p>
    <w:p w14:paraId="03AD63B2" w14:textId="1169B31F" w:rsidR="00E6364B" w:rsidRDefault="00E6364B" w:rsidP="00E6364B">
      <w:pPr>
        <w:ind w:left="720"/>
      </w:pPr>
      <w:r w:rsidRPr="00E6364B">
        <w:t>Xác định các yêu cầu liên quan đến vấn đề bảo mật hoặc quyền riêng tư dẫn đến hạn chế quyền truy cập hoặc sử dụng sản phẩm. Có thể là bảo mật vật lý, dữ liệu hoặc phần mềm. Các yêu cầu bảo mật thường bắt nguồn từ các quy tắc kinh doanh, vì vậy hãy xác định mọi chính sách hoặc quy định về bảo mật hoặc quyền riêng tư mà sản phẩm phải tuân theo. Hãy tham khảo tài liệu nếu những điều này được ghi lại trong kho lưu trữ quy tắc kinh doanh</w:t>
      </w:r>
    </w:p>
    <w:p w14:paraId="4B932BAA" w14:textId="6A7C64C5" w:rsidR="00E6364B" w:rsidRDefault="00E6364B" w:rsidP="00E6364B">
      <w:pPr>
        <w:pStyle w:val="Heading3"/>
      </w:pPr>
      <w:bookmarkStart w:id="22" w:name="_Toc82891509"/>
      <w:r>
        <w:t>Tính sẵn sàng và khả năng đáp ứng</w:t>
      </w:r>
      <w:bookmarkEnd w:id="22"/>
    </w:p>
    <w:p w14:paraId="35EB39C5" w14:textId="117C037B" w:rsidR="00E6364B" w:rsidRDefault="00E6364B" w:rsidP="00E6364B">
      <w:pPr>
        <w:pStyle w:val="ListParagraph"/>
      </w:pPr>
      <w:r>
        <w:t>Nêu về sự sẵn sàng của hệ thống như khả năng làm việc 24/7, luôn đáp ứng yêu cầu người đọc và tác giả có thể xem và cập nhật bài với các thời gian khác nhau</w:t>
      </w:r>
    </w:p>
    <w:p w14:paraId="236B67DE" w14:textId="2DD4F70D" w:rsidR="00E6364B" w:rsidRDefault="00E6364B" w:rsidP="00E6364B">
      <w:pPr>
        <w:pStyle w:val="Heading3"/>
      </w:pPr>
      <w:bookmarkStart w:id="23" w:name="_Toc82891510"/>
      <w:r>
        <w:lastRenderedPageBreak/>
        <w:t>Giao diện</w:t>
      </w:r>
      <w:bookmarkEnd w:id="23"/>
    </w:p>
    <w:p w14:paraId="4CA241E0" w14:textId="18419333" w:rsidR="00E6364B" w:rsidRDefault="00E6364B" w:rsidP="00E6364B">
      <w:pPr>
        <w:pStyle w:val="ListParagraph"/>
      </w:pPr>
      <w:r>
        <w:t>Giao diện có yêu cầu than thiện không, có cần theo chuẩn của GUI hay không, hay đáp ứng được cho yêu cầu người dung mới, không có nhiều kĩ năng công nghệ thông tin, ….</w:t>
      </w:r>
    </w:p>
    <w:p w14:paraId="71DFB2A2" w14:textId="45E85B5A" w:rsidR="00E6364B" w:rsidRDefault="00E6364B" w:rsidP="00E6364B">
      <w:pPr>
        <w:pStyle w:val="Heading3"/>
      </w:pPr>
      <w:bookmarkStart w:id="24" w:name="_Toc82891511"/>
      <w:r>
        <w:t>Khả năng sử dụng</w:t>
      </w:r>
      <w:bookmarkEnd w:id="24"/>
    </w:p>
    <w:p w14:paraId="760B58D8" w14:textId="6689A726" w:rsidR="00E6364B" w:rsidRDefault="00E6364B" w:rsidP="00E6364B">
      <w:pPr>
        <w:pStyle w:val="ListParagraph"/>
      </w:pPr>
      <w:r w:rsidRPr="00E6364B">
        <w:t>Xác định các yêu cầu liên quan đến các đặc điểm giúp phần mềm có giao diện “thân thiện với người dùng”. Khả năng sử dụng bao gồm dễ sử dụng, dễ học; có khả năng ghi nhớ; tránh lỗi, khả năng xử lý và phục hồi; hiệu quả tương tác; khả năng tiếp cận; và thiết kế gọn nhẹ. Đôi khi những điều này có thể xung đột với nhau, cũng như dễ sử dụng có thể xung đột với dễ học. Chỉ ra tất cả tiêu chuẩn hoặc nguyên tắc thiết kế giao diện người dùng mà ứng dụng phải tuân theo</w:t>
      </w:r>
    </w:p>
    <w:p w14:paraId="2CF1737D" w14:textId="5F7E73B6" w:rsidR="00E6364B" w:rsidRDefault="00E6364B" w:rsidP="00E6364B">
      <w:pPr>
        <w:pStyle w:val="Heading3"/>
      </w:pPr>
      <w:bookmarkStart w:id="25" w:name="_Toc82891512"/>
      <w:r>
        <w:t>Hiệu suất</w:t>
      </w:r>
      <w:bookmarkEnd w:id="25"/>
    </w:p>
    <w:p w14:paraId="08293DE9" w14:textId="77777777" w:rsidR="00E6364B" w:rsidRDefault="00E6364B" w:rsidP="00E6364B">
      <w:pPr>
        <w:ind w:left="720"/>
      </w:pPr>
      <w:r>
        <w:t xml:space="preserve">Nêu các yêu cầu hiệu suất cụ thể cho các hoạt động hệ thống khác nhau. Nếu các yêu cầu chức năng hoặc tính năng khác nhau có yêu cầu về hiệu suất khác nhau, nên chỉ định các mục tiêu hiệu suất đó ngay cạnh các yêu cầu chức năng tương ứng chứ không gộp lại trong phần này. Một số mục tiêu hiệu suất mẫu bao gốm: </w:t>
      </w:r>
    </w:p>
    <w:p w14:paraId="3138CED7" w14:textId="77777777" w:rsidR="00E6364B" w:rsidRDefault="00E6364B" w:rsidP="00E6364B">
      <w:pPr>
        <w:ind w:left="720"/>
      </w:pPr>
      <w:r>
        <w:t>Thời gian phản hồi cho một giao dịch (trung bình, tối đa)</w:t>
      </w:r>
    </w:p>
    <w:p w14:paraId="6B63EB9B" w14:textId="77777777" w:rsidR="00E6364B" w:rsidRDefault="00E6364B" w:rsidP="00E6364B">
      <w:pPr>
        <w:ind w:left="720"/>
      </w:pPr>
      <w:r>
        <w:t>Xuất lượng, ví dụ: giao dịch mỗi giây</w:t>
      </w:r>
    </w:p>
    <w:p w14:paraId="73527E46" w14:textId="77777777" w:rsidR="00E6364B" w:rsidRDefault="00E6364B" w:rsidP="00E6364B">
      <w:pPr>
        <w:ind w:left="720"/>
      </w:pPr>
      <w:r>
        <w:t>Hiệu suất, ví dụ, số lượng khách hàng hoặc giao dịch mà hệ thống có thể đáp ứng</w:t>
      </w:r>
    </w:p>
    <w:p w14:paraId="1129F75E" w14:textId="5F231C87" w:rsidR="00E6364B" w:rsidRDefault="00E6364B" w:rsidP="00E6364B">
      <w:pPr>
        <w:ind w:left="720"/>
      </w:pPr>
      <w:r>
        <w:t>Sử dụng tài nguyên, chẳng hạn như bộ nhớ, đĩa, thông tin liên lạc, v.v.</w:t>
      </w:r>
    </w:p>
    <w:p w14:paraId="2F455A4B" w14:textId="3DF03831" w:rsidR="00E6364B" w:rsidRDefault="00F37FCD" w:rsidP="00F37FCD">
      <w:pPr>
        <w:pStyle w:val="Heading3"/>
      </w:pPr>
      <w:bookmarkStart w:id="26" w:name="_Toc82891513"/>
      <w:r>
        <w:t>Ràng buộc thiết kế</w:t>
      </w:r>
      <w:bookmarkEnd w:id="26"/>
    </w:p>
    <w:p w14:paraId="6047CF7F" w14:textId="610A4B25" w:rsidR="00F37FCD" w:rsidRPr="00E6364B" w:rsidRDefault="00F37FCD" w:rsidP="00F37FCD">
      <w:pPr>
        <w:ind w:firstLine="720"/>
      </w:pPr>
      <w:r w:rsidRPr="00F37FCD">
        <w:t>Phần này chỉ ra tất cả các ràng buộc thiết kế đối với hệ thống đang được xây dựng. Các ràng buộc thiết kế đại diện cho các quyết định thiết kế đã được ủy quyền và phải tuân thủ. Ví dụ gồm có ngôn ngữ phần mềm, yêu cầu quy trình phần mềm, việc sử dụng theo quy định của các công cụ phát triển, các ràng buộc về kiến trúc và thiết kế, các thành phần đã mua, thư viện lớp, v.v.</w:t>
      </w:r>
    </w:p>
    <w:p w14:paraId="107D3A2D" w14:textId="77777777" w:rsidR="00E6364B" w:rsidRDefault="00E6364B" w:rsidP="00E6364B">
      <w:pPr>
        <w:pStyle w:val="ListParagraph"/>
      </w:pPr>
    </w:p>
    <w:p w14:paraId="0949DCBF" w14:textId="77777777" w:rsidR="00E6364B" w:rsidRPr="00E6364B" w:rsidRDefault="00E6364B" w:rsidP="00E6364B"/>
    <w:sectPr w:rsidR="00E6364B" w:rsidRPr="00E6364B" w:rsidSect="00C23C93">
      <w:headerReference w:type="default" r:id="rId19"/>
      <w:footerReference w:type="default" r:id="rId20"/>
      <w:headerReference w:type="first" r:id="rId21"/>
      <w:footerReference w:type="first" r:id="rId22"/>
      <w:pgSz w:w="12240" w:h="15840" w:code="1"/>
      <w:pgMar w:top="1134"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9327F" w14:textId="77777777" w:rsidR="002051BB" w:rsidRDefault="002051BB">
      <w:r>
        <w:separator/>
      </w:r>
    </w:p>
  </w:endnote>
  <w:endnote w:type="continuationSeparator" w:id="0">
    <w:p w14:paraId="4C529D97" w14:textId="77777777" w:rsidR="002051BB" w:rsidRDefault="0020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A180"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B674C" w14:textId="77777777" w:rsidR="003763CC" w:rsidRDefault="003763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0125B4CA" w14:textId="77777777">
      <w:tc>
        <w:tcPr>
          <w:tcW w:w="3162" w:type="dxa"/>
          <w:tcBorders>
            <w:top w:val="nil"/>
            <w:left w:val="nil"/>
            <w:bottom w:val="nil"/>
            <w:right w:val="nil"/>
          </w:tcBorders>
        </w:tcPr>
        <w:p w14:paraId="02FBCF42" w14:textId="46257FF8" w:rsidR="003763CC" w:rsidRDefault="003763CC">
          <w:pPr>
            <w:ind w:right="360"/>
          </w:pPr>
        </w:p>
      </w:tc>
      <w:tc>
        <w:tcPr>
          <w:tcW w:w="3162" w:type="dxa"/>
          <w:tcBorders>
            <w:top w:val="nil"/>
            <w:left w:val="nil"/>
            <w:bottom w:val="nil"/>
            <w:right w:val="nil"/>
          </w:tcBorders>
        </w:tcPr>
        <w:p w14:paraId="114AD16C" w14:textId="77777777" w:rsidR="003763CC" w:rsidRDefault="003763C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93AA1">
            <w:rPr>
              <w:noProof/>
            </w:rPr>
            <w:t>2023</w:t>
          </w:r>
          <w:r>
            <w:fldChar w:fldCharType="end"/>
          </w:r>
        </w:p>
      </w:tc>
      <w:tc>
        <w:tcPr>
          <w:tcW w:w="3162" w:type="dxa"/>
          <w:tcBorders>
            <w:top w:val="nil"/>
            <w:left w:val="nil"/>
            <w:bottom w:val="nil"/>
            <w:right w:val="nil"/>
          </w:tcBorders>
        </w:tcPr>
        <w:p w14:paraId="7E50E9C9"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452BF">
            <w:rPr>
              <w:rStyle w:val="PageNumber"/>
              <w:noProof/>
            </w:rPr>
            <w:t>3</w:t>
          </w:r>
          <w:r>
            <w:rPr>
              <w:rStyle w:val="PageNumber"/>
            </w:rPr>
            <w:fldChar w:fldCharType="end"/>
          </w:r>
        </w:p>
      </w:tc>
    </w:tr>
  </w:tbl>
  <w:p w14:paraId="1E956B19" w14:textId="77777777" w:rsidR="003763CC" w:rsidRDefault="003763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B6891" w14:textId="77777777" w:rsidR="003763CC" w:rsidRDefault="003763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7EEF2" w14:textId="77777777" w:rsidR="002051BB" w:rsidRDefault="002051BB">
      <w:r>
        <w:separator/>
      </w:r>
    </w:p>
  </w:footnote>
  <w:footnote w:type="continuationSeparator" w:id="0">
    <w:p w14:paraId="42957176" w14:textId="77777777" w:rsidR="002051BB" w:rsidRDefault="002051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F8E75" w14:textId="77777777" w:rsidR="003763CC" w:rsidRDefault="003763CC"/>
  <w:p w14:paraId="7F891D47" w14:textId="093F8332" w:rsidR="003763CC" w:rsidRDefault="00C23C93" w:rsidP="00CF1F2B">
    <w:pPr>
      <w:pBdr>
        <w:bottom w:val="single" w:sz="6" w:space="1" w:color="auto"/>
      </w:pBdr>
      <w:jc w:val="center"/>
      <w:rPr>
        <w:rFonts w:ascii="Arial" w:hAnsi="Arial"/>
        <w:b/>
        <w:sz w:val="36"/>
      </w:rPr>
    </w:pPr>
    <w:r>
      <w:rPr>
        <w:rFonts w:ascii="Arial" w:hAnsi="Arial"/>
        <w:b/>
        <w:sz w:val="36"/>
      </w:rPr>
      <w:t>FUNiX</w:t>
    </w:r>
  </w:p>
  <w:p w14:paraId="4A3539E2" w14:textId="77777777" w:rsidR="003763CC" w:rsidRDefault="003763CC">
    <w:pPr>
      <w:pBdr>
        <w:bottom w:val="single" w:sz="6" w:space="1" w:color="auto"/>
      </w:pBdr>
      <w:jc w:val="right"/>
    </w:pPr>
  </w:p>
  <w:p w14:paraId="76FA6E23" w14:textId="77777777" w:rsidR="003763CC" w:rsidRDefault="003763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711E91D6" w14:textId="77777777">
      <w:tc>
        <w:tcPr>
          <w:tcW w:w="6379" w:type="dxa"/>
        </w:tcPr>
        <w:p w14:paraId="3725F837" w14:textId="79D034C3" w:rsidR="003763CC" w:rsidRDefault="00C23C93">
          <w:r>
            <w:t>&lt;Tên dự án&gt;</w:t>
          </w:r>
        </w:p>
      </w:tc>
      <w:tc>
        <w:tcPr>
          <w:tcW w:w="3179" w:type="dxa"/>
        </w:tcPr>
        <w:p w14:paraId="46B03643" w14:textId="5BC930FB" w:rsidR="003763CC" w:rsidRDefault="003763CC">
          <w:pPr>
            <w:tabs>
              <w:tab w:val="left" w:pos="1135"/>
            </w:tabs>
            <w:spacing w:before="40"/>
            <w:ind w:right="68"/>
          </w:pPr>
          <w:r>
            <w:t xml:space="preserve">  Version:           </w:t>
          </w:r>
          <w:r w:rsidR="00C23C93">
            <w:t>&lt;x.xx</w:t>
          </w:r>
          <w:r>
            <w:t>&gt;</w:t>
          </w:r>
        </w:p>
      </w:tc>
    </w:tr>
    <w:tr w:rsidR="003763CC" w14:paraId="06B410C0" w14:textId="77777777">
      <w:tc>
        <w:tcPr>
          <w:tcW w:w="6379" w:type="dxa"/>
        </w:tcPr>
        <w:p w14:paraId="3CCDB55B" w14:textId="4F5FC1EA" w:rsidR="003763CC" w:rsidRDefault="00C23C93">
          <w:r>
            <w:t>Tài liệu đặc tả yêu cầu</w:t>
          </w:r>
        </w:p>
      </w:tc>
      <w:tc>
        <w:tcPr>
          <w:tcW w:w="3179" w:type="dxa"/>
        </w:tcPr>
        <w:p w14:paraId="3AB32C37" w14:textId="62292523" w:rsidR="003763CC" w:rsidRDefault="003763CC">
          <w:r>
            <w:t xml:space="preserve">  Date:  &lt;</w:t>
          </w:r>
          <w:r w:rsidR="00C23C93">
            <w:t>dd/mm/yyyy</w:t>
          </w:r>
          <w:r>
            <w:t>&gt;</w:t>
          </w:r>
        </w:p>
      </w:tc>
    </w:tr>
  </w:tbl>
  <w:p w14:paraId="4E0AD663" w14:textId="77777777" w:rsidR="003763CC" w:rsidRDefault="003763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8457" w14:textId="77777777" w:rsidR="003763CC" w:rsidRDefault="003763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BB728E6"/>
    <w:multiLevelType w:val="multilevel"/>
    <w:tmpl w:val="50E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4B33ACA"/>
    <w:multiLevelType w:val="hybridMultilevel"/>
    <w:tmpl w:val="4802DFF2"/>
    <w:lvl w:ilvl="0" w:tplc="AED49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1">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nsid w:val="49742A40"/>
    <w:multiLevelType w:val="hybridMultilevel"/>
    <w:tmpl w:val="05085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9F788A"/>
    <w:multiLevelType w:val="hybridMultilevel"/>
    <w:tmpl w:val="F92E060C"/>
    <w:lvl w:ilvl="0" w:tplc="E8D4BCF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127A65"/>
    <w:multiLevelType w:val="multilevel"/>
    <w:tmpl w:val="7DF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66B52B7"/>
    <w:multiLevelType w:val="multilevel"/>
    <w:tmpl w:val="E078DE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A2812B5"/>
    <w:multiLevelType w:val="multilevel"/>
    <w:tmpl w:val="CD5E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3"/>
  </w:num>
  <w:num w:numId="3">
    <w:abstractNumId w:val="21"/>
  </w:num>
  <w:num w:numId="4">
    <w:abstractNumId w:val="12"/>
  </w:num>
  <w:num w:numId="5">
    <w:abstractNumId w:val="1"/>
  </w:num>
  <w:num w:numId="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8"/>
  </w:num>
  <w:num w:numId="9">
    <w:abstractNumId w:val="5"/>
  </w:num>
  <w:num w:numId="10">
    <w:abstractNumId w:val="0"/>
    <w:lvlOverride w:ilvl="0">
      <w:startOverride w:val="1"/>
    </w:lvlOverride>
    <w:lvlOverride w:ilvl="1">
      <w:startOverride w:val="4"/>
    </w:lvlOverride>
  </w:num>
  <w:num w:numId="11">
    <w:abstractNumId w:val="17"/>
  </w:num>
  <w:num w:numId="12">
    <w:abstractNumId w:val="9"/>
  </w:num>
  <w:num w:numId="13">
    <w:abstractNumId w:val="8"/>
  </w:num>
  <w:num w:numId="14">
    <w:abstractNumId w:val="15"/>
  </w:num>
  <w:num w:numId="15">
    <w:abstractNumId w:val="4"/>
  </w:num>
  <w:num w:numId="16">
    <w:abstractNumId w:val="11"/>
  </w:num>
  <w:num w:numId="17">
    <w:abstractNumId w:val="2"/>
  </w:num>
  <w:num w:numId="18">
    <w:abstractNumId w:val="19"/>
  </w:num>
  <w:num w:numId="19">
    <w:abstractNumId w:val="3"/>
  </w:num>
  <w:num w:numId="20">
    <w:abstractNumId w:val="7"/>
  </w:num>
  <w:num w:numId="21">
    <w:abstractNumId w:val="14"/>
  </w:num>
  <w:num w:numId="22">
    <w:abstractNumId w:val="16"/>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1E3A4B"/>
    <w:rsid w:val="002051BB"/>
    <w:rsid w:val="00216194"/>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C7A70"/>
    <w:rsid w:val="003D6201"/>
    <w:rsid w:val="003D7267"/>
    <w:rsid w:val="003F24DB"/>
    <w:rsid w:val="00407604"/>
    <w:rsid w:val="00411F71"/>
    <w:rsid w:val="00436C0B"/>
    <w:rsid w:val="00443328"/>
    <w:rsid w:val="00443B06"/>
    <w:rsid w:val="00456839"/>
    <w:rsid w:val="00465FD7"/>
    <w:rsid w:val="0049360E"/>
    <w:rsid w:val="00493AA1"/>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DD4"/>
    <w:rsid w:val="005D3163"/>
    <w:rsid w:val="005E3F2A"/>
    <w:rsid w:val="005F02D0"/>
    <w:rsid w:val="00604063"/>
    <w:rsid w:val="0060522F"/>
    <w:rsid w:val="0064223A"/>
    <w:rsid w:val="00644FC6"/>
    <w:rsid w:val="006555BD"/>
    <w:rsid w:val="00660CEA"/>
    <w:rsid w:val="00661814"/>
    <w:rsid w:val="006664DA"/>
    <w:rsid w:val="00671BFC"/>
    <w:rsid w:val="006818C4"/>
    <w:rsid w:val="0069489B"/>
    <w:rsid w:val="006B51BF"/>
    <w:rsid w:val="006B655F"/>
    <w:rsid w:val="006C0EB7"/>
    <w:rsid w:val="006C3543"/>
    <w:rsid w:val="006C403E"/>
    <w:rsid w:val="006C48E9"/>
    <w:rsid w:val="006D0FF8"/>
    <w:rsid w:val="006D221F"/>
    <w:rsid w:val="006E2BB5"/>
    <w:rsid w:val="006E63D7"/>
    <w:rsid w:val="006F2F2E"/>
    <w:rsid w:val="00701940"/>
    <w:rsid w:val="00701F4C"/>
    <w:rsid w:val="0073103F"/>
    <w:rsid w:val="00744F2F"/>
    <w:rsid w:val="00785702"/>
    <w:rsid w:val="007B30F7"/>
    <w:rsid w:val="007D15C0"/>
    <w:rsid w:val="007F034C"/>
    <w:rsid w:val="007F1C36"/>
    <w:rsid w:val="007F7127"/>
    <w:rsid w:val="00813766"/>
    <w:rsid w:val="00825943"/>
    <w:rsid w:val="008353DB"/>
    <w:rsid w:val="00847E0B"/>
    <w:rsid w:val="00856E3F"/>
    <w:rsid w:val="00862865"/>
    <w:rsid w:val="00875828"/>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34752"/>
    <w:rsid w:val="009453B3"/>
    <w:rsid w:val="00947394"/>
    <w:rsid w:val="00947D6D"/>
    <w:rsid w:val="009559F0"/>
    <w:rsid w:val="009649E7"/>
    <w:rsid w:val="009749ED"/>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A6525"/>
    <w:rsid w:val="00AE4DDC"/>
    <w:rsid w:val="00B0112F"/>
    <w:rsid w:val="00B0280F"/>
    <w:rsid w:val="00B0331F"/>
    <w:rsid w:val="00B16FC6"/>
    <w:rsid w:val="00B30589"/>
    <w:rsid w:val="00B7402B"/>
    <w:rsid w:val="00B74B3F"/>
    <w:rsid w:val="00BB1954"/>
    <w:rsid w:val="00BB5F3B"/>
    <w:rsid w:val="00BC39B0"/>
    <w:rsid w:val="00BD30F0"/>
    <w:rsid w:val="00BE1200"/>
    <w:rsid w:val="00BE1A5C"/>
    <w:rsid w:val="00C16B90"/>
    <w:rsid w:val="00C23C93"/>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D5649"/>
    <w:rsid w:val="00E02371"/>
    <w:rsid w:val="00E06730"/>
    <w:rsid w:val="00E06D39"/>
    <w:rsid w:val="00E11549"/>
    <w:rsid w:val="00E1714C"/>
    <w:rsid w:val="00E21446"/>
    <w:rsid w:val="00E22926"/>
    <w:rsid w:val="00E4318F"/>
    <w:rsid w:val="00E452BF"/>
    <w:rsid w:val="00E46611"/>
    <w:rsid w:val="00E60865"/>
    <w:rsid w:val="00E6364B"/>
    <w:rsid w:val="00E654BA"/>
    <w:rsid w:val="00E744C2"/>
    <w:rsid w:val="00E81C29"/>
    <w:rsid w:val="00EA250D"/>
    <w:rsid w:val="00EB2F4C"/>
    <w:rsid w:val="00EC1BAB"/>
    <w:rsid w:val="00ED0BC5"/>
    <w:rsid w:val="00ED1CD8"/>
    <w:rsid w:val="00ED7216"/>
    <w:rsid w:val="00EE0A3D"/>
    <w:rsid w:val="00EE63C7"/>
    <w:rsid w:val="00EF7183"/>
    <w:rsid w:val="00F11E74"/>
    <w:rsid w:val="00F13313"/>
    <w:rsid w:val="00F360A3"/>
    <w:rsid w:val="00F37FCD"/>
    <w:rsid w:val="00F42F26"/>
    <w:rsid w:val="00F71BE7"/>
    <w:rsid w:val="00F7426C"/>
    <w:rsid w:val="00FA6C06"/>
    <w:rsid w:val="00FC1DE0"/>
    <w:rsid w:val="00FD5FB7"/>
    <w:rsid w:val="00FE2C6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2633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60"/>
    <w:pPr>
      <w:widowControl w:val="0"/>
      <w:spacing w:line="360" w:lineRule="auto"/>
      <w:jc w:val="both"/>
    </w:pPr>
    <w:rPr>
      <w:sz w:val="24"/>
    </w:rPr>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93475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347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415245020">
      <w:bodyDiv w:val="1"/>
      <w:marLeft w:val="0"/>
      <w:marRight w:val="0"/>
      <w:marTop w:val="0"/>
      <w:marBottom w:val="0"/>
      <w:divBdr>
        <w:top w:val="none" w:sz="0" w:space="0" w:color="auto"/>
        <w:left w:val="none" w:sz="0" w:space="0" w:color="auto"/>
        <w:bottom w:val="none" w:sz="0" w:space="0" w:color="auto"/>
        <w:right w:val="none" w:sz="0" w:space="0" w:color="auto"/>
      </w:divBdr>
    </w:div>
    <w:div w:id="530847638">
      <w:bodyDiv w:val="1"/>
      <w:marLeft w:val="0"/>
      <w:marRight w:val="0"/>
      <w:marTop w:val="0"/>
      <w:marBottom w:val="0"/>
      <w:divBdr>
        <w:top w:val="none" w:sz="0" w:space="0" w:color="auto"/>
        <w:left w:val="none" w:sz="0" w:space="0" w:color="auto"/>
        <w:bottom w:val="none" w:sz="0" w:space="0" w:color="auto"/>
        <w:right w:val="none" w:sz="0" w:space="0" w:color="auto"/>
      </w:divBdr>
    </w:div>
    <w:div w:id="58773908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823669289">
      <w:bodyDiv w:val="1"/>
      <w:marLeft w:val="0"/>
      <w:marRight w:val="0"/>
      <w:marTop w:val="0"/>
      <w:marBottom w:val="0"/>
      <w:divBdr>
        <w:top w:val="none" w:sz="0" w:space="0" w:color="auto"/>
        <w:left w:val="none" w:sz="0" w:space="0" w:color="auto"/>
        <w:bottom w:val="none" w:sz="0" w:space="0" w:color="auto"/>
        <w:right w:val="none" w:sz="0" w:space="0" w:color="auto"/>
      </w:divBdr>
    </w:div>
    <w:div w:id="996029676">
      <w:bodyDiv w:val="1"/>
      <w:marLeft w:val="0"/>
      <w:marRight w:val="0"/>
      <w:marTop w:val="0"/>
      <w:marBottom w:val="0"/>
      <w:divBdr>
        <w:top w:val="none" w:sz="0" w:space="0" w:color="auto"/>
        <w:left w:val="none" w:sz="0" w:space="0" w:color="auto"/>
        <w:bottom w:val="none" w:sz="0" w:space="0" w:color="auto"/>
        <w:right w:val="none" w:sz="0" w:space="0" w:color="auto"/>
      </w:divBdr>
    </w:div>
    <w:div w:id="1684554399">
      <w:bodyDiv w:val="1"/>
      <w:marLeft w:val="0"/>
      <w:marRight w:val="0"/>
      <w:marTop w:val="0"/>
      <w:marBottom w:val="0"/>
      <w:divBdr>
        <w:top w:val="none" w:sz="0" w:space="0" w:color="auto"/>
        <w:left w:val="none" w:sz="0" w:space="0" w:color="auto"/>
        <w:bottom w:val="none" w:sz="0" w:space="0" w:color="auto"/>
        <w:right w:val="none" w:sz="0" w:space="0" w:color="auto"/>
      </w:divBdr>
    </w:div>
    <w:div w:id="198091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https://cdn-images.visual-paradigm.com/guide/uml/what-is-use-case-diagram/13-use-case-diagram-example-vehicle-sales-systems.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https://encrypted-tbn0.gstatic.com/images?q=tbn:ANd9GcSmPNNtJF16tUOK71GunHu5RMtUVUiRX7e9LVqDBj1S251YYYnq"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E1FE5-582E-4260-A690-9A6BED0C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107</TotalTime>
  <Pages>16</Pages>
  <Words>2923</Words>
  <Characters>16662</Characters>
  <Application>Microsoft Office Word</Application>
  <DocSecurity>0</DocSecurity>
  <Lines>138</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Administrator</cp:lastModifiedBy>
  <cp:revision>7</cp:revision>
  <cp:lastPrinted>1900-12-31T17:00:00Z</cp:lastPrinted>
  <dcterms:created xsi:type="dcterms:W3CDTF">2021-09-18T08:44:00Z</dcterms:created>
  <dcterms:modified xsi:type="dcterms:W3CDTF">2023-10-23T14:45:00Z</dcterms:modified>
</cp:coreProperties>
</file>